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F0EF8" w14:textId="77777777" w:rsidR="00801513" w:rsidRDefault="00801513" w:rsidP="00801513">
      <w:pPr>
        <w:ind w:firstLine="480"/>
      </w:pPr>
    </w:p>
    <w:p w14:paraId="655E2EFC" w14:textId="77777777" w:rsidR="00801513" w:rsidRDefault="00801513">
      <w:pPr>
        <w:widowControl/>
        <w:spacing w:line="240" w:lineRule="auto"/>
        <w:ind w:firstLineChars="0" w:firstLine="0"/>
        <w:jc w:val="left"/>
      </w:pPr>
      <w:r>
        <w:rPr>
          <w:noProof/>
        </w:rPr>
        <mc:AlternateContent>
          <mc:Choice Requires="wps">
            <w:drawing>
              <wp:anchor distT="0" distB="0" distL="114300" distR="114300" simplePos="0" relativeHeight="251665408" behindDoc="0" locked="0" layoutInCell="1" allowOverlap="1" wp14:anchorId="39B6C5E6" wp14:editId="33D2D19C">
                <wp:simplePos x="0" y="0"/>
                <wp:positionH relativeFrom="margin">
                  <wp:align>center</wp:align>
                </wp:positionH>
                <wp:positionV relativeFrom="paragraph">
                  <wp:posOffset>7711762</wp:posOffset>
                </wp:positionV>
                <wp:extent cx="3610610" cy="941695"/>
                <wp:effectExtent l="0" t="0" r="8890" b="11430"/>
                <wp:wrapNone/>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0610" cy="941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07CA8" w14:textId="77777777" w:rsidR="00801513" w:rsidRDefault="00801513" w:rsidP="00801513">
                            <w:pPr>
                              <w:spacing w:before="240" w:line="360" w:lineRule="exact"/>
                              <w:ind w:firstLineChars="0" w:firstLine="0"/>
                              <w:jc w:val="center"/>
                              <w:rPr>
                                <w:rFonts w:eastAsia="宋体" w:hAnsi="宋体" w:cs="Times New Roman"/>
                                <w:sz w:val="30"/>
                              </w:rPr>
                            </w:pPr>
                            <w:r>
                              <w:rPr>
                                <w:rFonts w:eastAsia="宋体" w:hAnsi="宋体" w:cs="Times New Roman" w:hint="eastAsia"/>
                                <w:sz w:val="30"/>
                              </w:rPr>
                              <w:t>自动化学院</w:t>
                            </w:r>
                          </w:p>
                          <w:p w14:paraId="3EEB2407" w14:textId="77777777" w:rsidR="00801513" w:rsidRPr="008164AD" w:rsidRDefault="00801513" w:rsidP="00801513">
                            <w:pPr>
                              <w:spacing w:before="240" w:line="360" w:lineRule="exact"/>
                              <w:ind w:firstLineChars="0" w:firstLine="0"/>
                              <w:jc w:val="center"/>
                              <w:rPr>
                                <w:rFonts w:eastAsia="宋体" w:cs="Times New Roman"/>
                                <w:sz w:val="30"/>
                              </w:rPr>
                            </w:pPr>
                            <w:r>
                              <w:rPr>
                                <w:rFonts w:eastAsia="宋体" w:hAnsi="宋体" w:cs="Times New Roman" w:hint="eastAsia"/>
                                <w:sz w:val="30"/>
                              </w:rPr>
                              <w:t>2020</w:t>
                            </w:r>
                            <w:r w:rsidRPr="008164AD">
                              <w:rPr>
                                <w:rFonts w:eastAsia="宋体" w:hAnsi="宋体" w:cs="Times New Roman" w:hint="eastAsia"/>
                                <w:sz w:val="30"/>
                              </w:rPr>
                              <w:t>年</w:t>
                            </w:r>
                            <w:r>
                              <w:rPr>
                                <w:rFonts w:eastAsia="宋体" w:hAnsi="宋体" w:cs="Times New Roman" w:hint="eastAsia"/>
                                <w:sz w:val="30"/>
                              </w:rPr>
                              <w:t>1</w:t>
                            </w:r>
                            <w:r w:rsidRPr="008164AD">
                              <w:rPr>
                                <w:rFonts w:eastAsia="宋体" w:hAnsi="宋体" w:cs="Times New Roman" w:hint="eastAsia"/>
                                <w:sz w:val="30"/>
                              </w:rPr>
                              <w:t>月</w:t>
                            </w:r>
                          </w:p>
                          <w:p w14:paraId="5DD20911" w14:textId="77777777" w:rsidR="00801513" w:rsidRPr="00152FCD" w:rsidRDefault="00801513" w:rsidP="00801513">
                            <w:pPr>
                              <w:ind w:firstLine="48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B6C5E6" id="_x0000_t202" coordsize="21600,21600" o:spt="202" path="m,l,21600r21600,l21600,xe">
                <v:stroke joinstyle="miter"/>
                <v:path gradientshapeok="t" o:connecttype="rect"/>
              </v:shapetype>
              <v:shape id="文本框 35" o:spid="_x0000_s1026" type="#_x0000_t202" style="position:absolute;margin-left:0;margin-top:607.25pt;width:284.3pt;height:74.1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" filled="f" stroked="f" strokeweight=".5pt">
                <v:textbox inset="0,0,0,0">
                  <w:txbxContent>
                    <w:p w14:paraId="62F07CA8" w14:textId="77777777" w:rsidR="00801513" w:rsidRDefault="00801513" w:rsidP="00801513">
                      <w:pPr>
                        <w:spacing w:before="240" w:line="360" w:lineRule="exact"/>
                        <w:ind w:firstLineChars="0" w:firstLine="0"/>
                        <w:jc w:val="center"/>
                        <w:rPr>
                          <w:rFonts w:eastAsia="宋体" w:hAnsi="宋体" w:cs="Times New Roman"/>
                          <w:sz w:val="30"/>
                        </w:rPr>
                      </w:pPr>
                      <w:r>
                        <w:rPr>
                          <w:rFonts w:eastAsia="宋体" w:hAnsi="宋体" w:cs="Times New Roman" w:hint="eastAsia"/>
                          <w:sz w:val="30"/>
                        </w:rPr>
                        <w:t>自动化学院</w:t>
                      </w:r>
                    </w:p>
                    <w:p w14:paraId="3EEB2407" w14:textId="77777777" w:rsidR="00801513" w:rsidRPr="008164AD" w:rsidRDefault="00801513" w:rsidP="00801513">
                      <w:pPr>
                        <w:spacing w:before="240" w:line="360" w:lineRule="exact"/>
                        <w:ind w:firstLineChars="0" w:firstLine="0"/>
                        <w:jc w:val="center"/>
                        <w:rPr>
                          <w:rFonts w:eastAsia="宋体" w:cs="Times New Roman"/>
                          <w:sz w:val="30"/>
                        </w:rPr>
                      </w:pPr>
                      <w:r>
                        <w:rPr>
                          <w:rFonts w:eastAsia="宋体" w:hAnsi="宋体" w:cs="Times New Roman" w:hint="eastAsia"/>
                          <w:sz w:val="30"/>
                        </w:rPr>
                        <w:t>2020</w:t>
                      </w:r>
                      <w:r w:rsidRPr="008164AD">
                        <w:rPr>
                          <w:rFonts w:eastAsia="宋体" w:hAnsi="宋体" w:cs="Times New Roman" w:hint="eastAsia"/>
                          <w:sz w:val="30"/>
                        </w:rPr>
                        <w:t>年</w:t>
                      </w:r>
                      <w:r>
                        <w:rPr>
                          <w:rFonts w:eastAsia="宋体" w:hAnsi="宋体" w:cs="Times New Roman" w:hint="eastAsia"/>
                          <w:sz w:val="30"/>
                        </w:rPr>
                        <w:t>1</w:t>
                      </w:r>
                      <w:r w:rsidRPr="008164AD">
                        <w:rPr>
                          <w:rFonts w:eastAsia="宋体" w:hAnsi="宋体" w:cs="Times New Roman" w:hint="eastAsia"/>
                          <w:sz w:val="30"/>
                        </w:rPr>
                        <w:t>月</w:t>
                      </w:r>
                    </w:p>
                    <w:p w14:paraId="5DD20911" w14:textId="77777777" w:rsidR="00801513" w:rsidRPr="00152FCD" w:rsidRDefault="00801513" w:rsidP="00801513">
                      <w:pPr>
                        <w:ind w:firstLine="480"/>
                      </w:pP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39C02B55" wp14:editId="1C4B37AB">
                <wp:simplePos x="0" y="0"/>
                <wp:positionH relativeFrom="margin">
                  <wp:align>center</wp:align>
                </wp:positionH>
                <wp:positionV relativeFrom="paragraph">
                  <wp:posOffset>4163528</wp:posOffset>
                </wp:positionV>
                <wp:extent cx="5522595" cy="2923540"/>
                <wp:effectExtent l="0" t="0" r="1905" b="10160"/>
                <wp:wrapNone/>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2595" cy="2923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939064" w14:textId="1DE82C7E" w:rsidR="00801513" w:rsidRPr="00D5326B" w:rsidRDefault="00801513" w:rsidP="00801513">
                            <w:pPr>
                              <w:spacing w:line="480" w:lineRule="auto"/>
                              <w:ind w:firstLineChars="565" w:firstLine="1695"/>
                              <w:rPr>
                                <w:rFonts w:eastAsia="宋体" w:cs="Times New Roman"/>
                                <w:sz w:val="30"/>
                                <w:u w:val="single"/>
                              </w:rPr>
                            </w:pPr>
                            <w:r>
                              <w:rPr>
                                <w:rFonts w:eastAsia="宋体" w:cs="Times New Roman" w:hint="eastAsia"/>
                                <w:sz w:val="30"/>
                              </w:rPr>
                              <w:t>组</w:t>
                            </w:r>
                            <w:r>
                              <w:rPr>
                                <w:rFonts w:eastAsia="宋体" w:cs="Times New Roman" w:hint="eastAsia"/>
                                <w:sz w:val="30"/>
                              </w:rPr>
                              <w:t xml:space="preserve">    </w:t>
                            </w:r>
                            <w:r>
                              <w:rPr>
                                <w:rFonts w:eastAsia="宋体" w:cs="Times New Roman" w:hint="eastAsia"/>
                                <w:sz w:val="30"/>
                              </w:rPr>
                              <w:t>员：</w:t>
                            </w:r>
                            <w:r>
                              <w:rPr>
                                <w:rFonts w:eastAsia="宋体" w:cs="Times New Roman" w:hint="eastAsia"/>
                                <w:sz w:val="30"/>
                                <w:u w:val="single"/>
                              </w:rPr>
                              <w:t xml:space="preserve">   </w:t>
                            </w:r>
                          </w:p>
                          <w:p w14:paraId="34171742" w14:textId="6EFFA4CE" w:rsidR="00801513" w:rsidRPr="00234619" w:rsidRDefault="00801513" w:rsidP="00801513">
                            <w:pPr>
                              <w:spacing w:line="480" w:lineRule="auto"/>
                              <w:ind w:firstLineChars="565" w:firstLine="1695"/>
                              <w:rPr>
                                <w:rFonts w:eastAsia="宋体" w:cs="Times New Roman"/>
                                <w:sz w:val="30"/>
                                <w:u w:val="single"/>
                              </w:rPr>
                            </w:pPr>
                            <w:r>
                              <w:rPr>
                                <w:rFonts w:eastAsia="宋体" w:cs="Times New Roman" w:hint="eastAsia"/>
                                <w:sz w:val="30"/>
                              </w:rPr>
                              <w:t xml:space="preserve">          </w:t>
                            </w:r>
                            <w:r w:rsidRPr="00234619">
                              <w:rPr>
                                <w:rFonts w:eastAsia="宋体" w:cs="Times New Roman" w:hint="eastAsia"/>
                                <w:sz w:val="30"/>
                                <w:u w:val="single"/>
                              </w:rPr>
                              <w:t xml:space="preserve">   </w:t>
                            </w:r>
                          </w:p>
                          <w:p w14:paraId="74E40B07" w14:textId="6062542B" w:rsidR="00801513" w:rsidRPr="00234619" w:rsidRDefault="00801513" w:rsidP="00801513">
                            <w:pPr>
                              <w:spacing w:line="480" w:lineRule="auto"/>
                              <w:ind w:firstLineChars="565" w:firstLine="1695"/>
                              <w:rPr>
                                <w:rFonts w:eastAsia="宋体" w:cs="Times New Roman"/>
                                <w:sz w:val="30"/>
                                <w:u w:val="single"/>
                              </w:rPr>
                            </w:pPr>
                            <w:r>
                              <w:rPr>
                                <w:rFonts w:eastAsia="宋体" w:cs="Times New Roman" w:hint="eastAsia"/>
                                <w:sz w:val="30"/>
                              </w:rPr>
                              <w:t xml:space="preserve">          </w:t>
                            </w:r>
                            <w:r w:rsidRPr="00234619">
                              <w:rPr>
                                <w:rFonts w:eastAsia="宋体" w:cs="Times New Roman" w:hint="eastAsia"/>
                                <w:sz w:val="30"/>
                                <w:u w:val="single"/>
                              </w:rPr>
                              <w:t xml:space="preserve">   </w:t>
                            </w:r>
                          </w:p>
                          <w:p w14:paraId="6B87F364" w14:textId="3743CDAA" w:rsidR="00801513" w:rsidRPr="00234619" w:rsidRDefault="00801513" w:rsidP="00801513">
                            <w:pPr>
                              <w:spacing w:line="480" w:lineRule="auto"/>
                              <w:ind w:firstLineChars="565" w:firstLine="1695"/>
                              <w:rPr>
                                <w:rFonts w:eastAsia="宋体" w:cs="Times New Roman"/>
                                <w:sz w:val="30"/>
                                <w:u w:val="single"/>
                              </w:rPr>
                            </w:pPr>
                            <w:r>
                              <w:rPr>
                                <w:rFonts w:eastAsia="宋体" w:cs="Times New Roman" w:hint="eastAsia"/>
                                <w:sz w:val="30"/>
                              </w:rPr>
                              <w:t xml:space="preserve">          </w:t>
                            </w:r>
                            <w:r w:rsidRPr="00234619">
                              <w:rPr>
                                <w:rFonts w:eastAsia="宋体" w:cs="Times New Roman" w:hint="eastAsia"/>
                                <w:sz w:val="30"/>
                                <w:u w:val="single"/>
                              </w:rPr>
                              <w:t xml:space="preserve">   </w:t>
                            </w:r>
                          </w:p>
                          <w:p w14:paraId="59913A3D" w14:textId="77777777" w:rsidR="00801513" w:rsidRPr="008164AD" w:rsidRDefault="00801513" w:rsidP="00801513">
                            <w:pPr>
                              <w:spacing w:line="480" w:lineRule="auto"/>
                              <w:ind w:firstLineChars="565" w:firstLine="1695"/>
                              <w:rPr>
                                <w:rFonts w:eastAsia="宋体" w:hAnsi="宋体" w:cs="Times New Roman"/>
                                <w:position w:val="6"/>
                                <w:sz w:val="18"/>
                                <w:szCs w:val="18"/>
                                <w:u w:val="single"/>
                              </w:rPr>
                            </w:pPr>
                            <w:r w:rsidRPr="008164AD">
                              <w:rPr>
                                <w:rFonts w:eastAsia="宋体" w:cs="Times New Roman" w:hint="eastAsia"/>
                                <w:sz w:val="30"/>
                              </w:rPr>
                              <w:t>指导教师：</w:t>
                            </w:r>
                            <w:r w:rsidRPr="00234619">
                              <w:rPr>
                                <w:rFonts w:eastAsia="宋体" w:cs="Times New Roman" w:hint="eastAsia"/>
                                <w:sz w:val="30"/>
                                <w:u w:val="single"/>
                              </w:rPr>
                              <w:t xml:space="preserve"> </w:t>
                            </w:r>
                            <w:r>
                              <w:rPr>
                                <w:rFonts w:eastAsia="宋体" w:cs="Times New Roman" w:hint="eastAsia"/>
                                <w:sz w:val="30"/>
                                <w:u w:val="single"/>
                              </w:rPr>
                              <w:t>黄成</w:t>
                            </w:r>
                            <w:r w:rsidRPr="00234619">
                              <w:rPr>
                                <w:rFonts w:eastAsia="宋体" w:cs="Times New Roman" w:hint="eastAsia"/>
                                <w:sz w:val="30"/>
                                <w:u w:val="single"/>
                              </w:rPr>
                              <w:t xml:space="preserve">                 </w:t>
                            </w:r>
                            <w:r>
                              <w:rPr>
                                <w:rFonts w:eastAsia="宋体" w:cs="Times New Roman" w:hint="eastAsia"/>
                                <w:sz w:val="30"/>
                                <w:u w:val="single"/>
                              </w:rPr>
                              <w:t xml:space="preserve"> </w:t>
                            </w:r>
                          </w:p>
                          <w:p w14:paraId="33741A31" w14:textId="77777777" w:rsidR="00801513" w:rsidRPr="00152FCD" w:rsidRDefault="00801513" w:rsidP="00801513">
                            <w:pPr>
                              <w:ind w:firstLine="48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02B55" id="文本框 36" o:spid="_x0000_s1027" type="#_x0000_t202" style="position:absolute;margin-left:0;margin-top:327.85pt;width:434.85pt;height:230.2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" filled="f" stroked="f" strokeweight=".5pt">
                <v:textbox inset="0,0,0,0">
                  <w:txbxContent>
                    <w:p w14:paraId="2C939064" w14:textId="1DE82C7E" w:rsidR="00801513" w:rsidRPr="00D5326B" w:rsidRDefault="00801513" w:rsidP="00801513">
                      <w:pPr>
                        <w:spacing w:line="480" w:lineRule="auto"/>
                        <w:ind w:firstLineChars="565" w:firstLine="1695"/>
                        <w:rPr>
                          <w:rFonts w:eastAsia="宋体" w:cs="Times New Roman"/>
                          <w:sz w:val="30"/>
                          <w:u w:val="single"/>
                        </w:rPr>
                      </w:pPr>
                      <w:r>
                        <w:rPr>
                          <w:rFonts w:eastAsia="宋体" w:cs="Times New Roman" w:hint="eastAsia"/>
                          <w:sz w:val="30"/>
                        </w:rPr>
                        <w:t>组</w:t>
                      </w:r>
                      <w:r>
                        <w:rPr>
                          <w:rFonts w:eastAsia="宋体" w:cs="Times New Roman" w:hint="eastAsia"/>
                          <w:sz w:val="30"/>
                        </w:rPr>
                        <w:t xml:space="preserve">    </w:t>
                      </w:r>
                      <w:r>
                        <w:rPr>
                          <w:rFonts w:eastAsia="宋体" w:cs="Times New Roman" w:hint="eastAsia"/>
                          <w:sz w:val="30"/>
                        </w:rPr>
                        <w:t>员：</w:t>
                      </w:r>
                      <w:r>
                        <w:rPr>
                          <w:rFonts w:eastAsia="宋体" w:cs="Times New Roman" w:hint="eastAsia"/>
                          <w:sz w:val="30"/>
                          <w:u w:val="single"/>
                        </w:rPr>
                        <w:t xml:space="preserve">   </w:t>
                      </w:r>
                    </w:p>
                    <w:p w14:paraId="34171742" w14:textId="6EFFA4CE" w:rsidR="00801513" w:rsidRPr="00234619" w:rsidRDefault="00801513" w:rsidP="00801513">
                      <w:pPr>
                        <w:spacing w:line="480" w:lineRule="auto"/>
                        <w:ind w:firstLineChars="565" w:firstLine="1695"/>
                        <w:rPr>
                          <w:rFonts w:eastAsia="宋体" w:cs="Times New Roman"/>
                          <w:sz w:val="30"/>
                          <w:u w:val="single"/>
                        </w:rPr>
                      </w:pPr>
                      <w:r>
                        <w:rPr>
                          <w:rFonts w:eastAsia="宋体" w:cs="Times New Roman" w:hint="eastAsia"/>
                          <w:sz w:val="30"/>
                        </w:rPr>
                        <w:t xml:space="preserve">          </w:t>
                      </w:r>
                      <w:r w:rsidRPr="00234619">
                        <w:rPr>
                          <w:rFonts w:eastAsia="宋体" w:cs="Times New Roman" w:hint="eastAsia"/>
                          <w:sz w:val="30"/>
                          <w:u w:val="single"/>
                        </w:rPr>
                        <w:t xml:space="preserve">   </w:t>
                      </w:r>
                    </w:p>
                    <w:p w14:paraId="74E40B07" w14:textId="6062542B" w:rsidR="00801513" w:rsidRPr="00234619" w:rsidRDefault="00801513" w:rsidP="00801513">
                      <w:pPr>
                        <w:spacing w:line="480" w:lineRule="auto"/>
                        <w:ind w:firstLineChars="565" w:firstLine="1695"/>
                        <w:rPr>
                          <w:rFonts w:eastAsia="宋体" w:cs="Times New Roman"/>
                          <w:sz w:val="30"/>
                          <w:u w:val="single"/>
                        </w:rPr>
                      </w:pPr>
                      <w:r>
                        <w:rPr>
                          <w:rFonts w:eastAsia="宋体" w:cs="Times New Roman" w:hint="eastAsia"/>
                          <w:sz w:val="30"/>
                        </w:rPr>
                        <w:t xml:space="preserve">          </w:t>
                      </w:r>
                      <w:r w:rsidRPr="00234619">
                        <w:rPr>
                          <w:rFonts w:eastAsia="宋体" w:cs="Times New Roman" w:hint="eastAsia"/>
                          <w:sz w:val="30"/>
                          <w:u w:val="single"/>
                        </w:rPr>
                        <w:t xml:space="preserve">   </w:t>
                      </w:r>
                    </w:p>
                    <w:p w14:paraId="6B87F364" w14:textId="3743CDAA" w:rsidR="00801513" w:rsidRPr="00234619" w:rsidRDefault="00801513" w:rsidP="00801513">
                      <w:pPr>
                        <w:spacing w:line="480" w:lineRule="auto"/>
                        <w:ind w:firstLineChars="565" w:firstLine="1695"/>
                        <w:rPr>
                          <w:rFonts w:eastAsia="宋体" w:cs="Times New Roman"/>
                          <w:sz w:val="30"/>
                          <w:u w:val="single"/>
                        </w:rPr>
                      </w:pPr>
                      <w:r>
                        <w:rPr>
                          <w:rFonts w:eastAsia="宋体" w:cs="Times New Roman" w:hint="eastAsia"/>
                          <w:sz w:val="30"/>
                        </w:rPr>
                        <w:t xml:space="preserve">          </w:t>
                      </w:r>
                      <w:r w:rsidRPr="00234619">
                        <w:rPr>
                          <w:rFonts w:eastAsia="宋体" w:cs="Times New Roman" w:hint="eastAsia"/>
                          <w:sz w:val="30"/>
                          <w:u w:val="single"/>
                        </w:rPr>
                        <w:t xml:space="preserve">   </w:t>
                      </w:r>
                    </w:p>
                    <w:p w14:paraId="59913A3D" w14:textId="77777777" w:rsidR="00801513" w:rsidRPr="008164AD" w:rsidRDefault="00801513" w:rsidP="00801513">
                      <w:pPr>
                        <w:spacing w:line="480" w:lineRule="auto"/>
                        <w:ind w:firstLineChars="565" w:firstLine="1695"/>
                        <w:rPr>
                          <w:rFonts w:eastAsia="宋体" w:hAnsi="宋体" w:cs="Times New Roman"/>
                          <w:position w:val="6"/>
                          <w:sz w:val="18"/>
                          <w:szCs w:val="18"/>
                          <w:u w:val="single"/>
                        </w:rPr>
                      </w:pPr>
                      <w:r w:rsidRPr="008164AD">
                        <w:rPr>
                          <w:rFonts w:eastAsia="宋体" w:cs="Times New Roman" w:hint="eastAsia"/>
                          <w:sz w:val="30"/>
                        </w:rPr>
                        <w:t>指导教师：</w:t>
                      </w:r>
                      <w:r w:rsidRPr="00234619">
                        <w:rPr>
                          <w:rFonts w:eastAsia="宋体" w:cs="Times New Roman" w:hint="eastAsia"/>
                          <w:sz w:val="30"/>
                          <w:u w:val="single"/>
                        </w:rPr>
                        <w:t xml:space="preserve"> </w:t>
                      </w:r>
                      <w:r>
                        <w:rPr>
                          <w:rFonts w:eastAsia="宋体" w:cs="Times New Roman" w:hint="eastAsia"/>
                          <w:sz w:val="30"/>
                          <w:u w:val="single"/>
                        </w:rPr>
                        <w:t>黄成</w:t>
                      </w:r>
                      <w:r w:rsidRPr="00234619">
                        <w:rPr>
                          <w:rFonts w:eastAsia="宋体" w:cs="Times New Roman" w:hint="eastAsia"/>
                          <w:sz w:val="30"/>
                          <w:u w:val="single"/>
                        </w:rPr>
                        <w:t xml:space="preserve">                 </w:t>
                      </w:r>
                      <w:r>
                        <w:rPr>
                          <w:rFonts w:eastAsia="宋体" w:cs="Times New Roman" w:hint="eastAsia"/>
                          <w:sz w:val="30"/>
                          <w:u w:val="single"/>
                        </w:rPr>
                        <w:t xml:space="preserve"> </w:t>
                      </w:r>
                    </w:p>
                    <w:p w14:paraId="33741A31" w14:textId="77777777" w:rsidR="00801513" w:rsidRPr="00152FCD" w:rsidRDefault="00801513" w:rsidP="00801513">
                      <w:pPr>
                        <w:ind w:firstLine="480"/>
                      </w:pP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CA36228" wp14:editId="72F9537F">
                <wp:simplePos x="0" y="0"/>
                <wp:positionH relativeFrom="margin">
                  <wp:align>center</wp:align>
                </wp:positionH>
                <wp:positionV relativeFrom="paragraph">
                  <wp:posOffset>1554480</wp:posOffset>
                </wp:positionV>
                <wp:extent cx="5522595" cy="593090"/>
                <wp:effectExtent l="0" t="0" r="1905" b="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2595" cy="593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2D5E00" w14:textId="77777777" w:rsidR="00801513" w:rsidRPr="00433B4A" w:rsidRDefault="00801513" w:rsidP="00801513">
                            <w:pPr>
                              <w:tabs>
                                <w:tab w:val="right" w:pos="9179"/>
                              </w:tabs>
                              <w:spacing w:beforeLines="100" w:before="326" w:line="360" w:lineRule="exact"/>
                              <w:ind w:firstLineChars="0" w:firstLine="0"/>
                              <w:jc w:val="center"/>
                              <w:rPr>
                                <w:rFonts w:ascii="黑体" w:eastAsia="黑体" w:cs="黑体"/>
                                <w:color w:val="000000"/>
                                <w:kern w:val="0"/>
                                <w:sz w:val="36"/>
                                <w:szCs w:val="36"/>
                              </w:rPr>
                            </w:pPr>
                            <w:r>
                              <w:rPr>
                                <w:rFonts w:ascii="黑体" w:eastAsia="黑体" w:hAnsi="黑体" w:cs="黑体" w:hint="eastAsia"/>
                                <w:color w:val="000000"/>
                                <w:kern w:val="0"/>
                                <w:sz w:val="36"/>
                                <w:szCs w:val="36"/>
                              </w:rPr>
                              <w:t>实验报告</w:t>
                            </w:r>
                          </w:p>
                          <w:p w14:paraId="747C272C" w14:textId="77777777" w:rsidR="00801513" w:rsidRPr="00152FCD" w:rsidRDefault="00801513" w:rsidP="00801513">
                            <w:pPr>
                              <w:ind w:firstLine="48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36228" id="文本框 7" o:spid="_x0000_s1028" type="#_x0000_t202" style="position:absolute;margin-left:0;margin-top:122.4pt;width:434.85pt;height:46.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" filled="f" stroked="f" strokeweight=".5pt">
                <v:textbox inset="0,0,0,0">
                  <w:txbxContent>
                    <w:p w14:paraId="712D5E00" w14:textId="77777777" w:rsidR="00801513" w:rsidRPr="00433B4A" w:rsidRDefault="00801513" w:rsidP="00801513">
                      <w:pPr>
                        <w:tabs>
                          <w:tab w:val="right" w:pos="9179"/>
                        </w:tabs>
                        <w:spacing w:beforeLines="100" w:before="326" w:line="360" w:lineRule="exact"/>
                        <w:ind w:firstLineChars="0" w:firstLine="0"/>
                        <w:jc w:val="center"/>
                        <w:rPr>
                          <w:rFonts w:ascii="黑体" w:eastAsia="黑体" w:cs="黑体"/>
                          <w:color w:val="000000"/>
                          <w:kern w:val="0"/>
                          <w:sz w:val="36"/>
                          <w:szCs w:val="36"/>
                        </w:rPr>
                      </w:pPr>
                      <w:r>
                        <w:rPr>
                          <w:rFonts w:ascii="黑体" w:eastAsia="黑体" w:hAnsi="黑体" w:cs="黑体" w:hint="eastAsia"/>
                          <w:color w:val="000000"/>
                          <w:kern w:val="0"/>
                          <w:sz w:val="36"/>
                          <w:szCs w:val="36"/>
                        </w:rPr>
                        <w:t>实验报告</w:t>
                      </w:r>
                    </w:p>
                    <w:p w14:paraId="747C272C" w14:textId="77777777" w:rsidR="00801513" w:rsidRPr="00152FCD" w:rsidRDefault="00801513" w:rsidP="00801513">
                      <w:pPr>
                        <w:ind w:firstLine="480"/>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62052D77" wp14:editId="7BAE11A8">
                <wp:simplePos x="0" y="0"/>
                <wp:positionH relativeFrom="margin">
                  <wp:align>center</wp:align>
                </wp:positionH>
                <wp:positionV relativeFrom="paragraph">
                  <wp:posOffset>808957</wp:posOffset>
                </wp:positionV>
                <wp:extent cx="5522595" cy="755015"/>
                <wp:effectExtent l="0" t="0" r="1905" b="6985"/>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2595" cy="755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E2505C" w14:textId="77777777" w:rsidR="00801513" w:rsidRPr="008E2E24" w:rsidRDefault="00801513" w:rsidP="00801513">
                            <w:pPr>
                              <w:autoSpaceDE w:val="0"/>
                              <w:autoSpaceDN w:val="0"/>
                              <w:adjustRightInd w:val="0"/>
                              <w:ind w:firstLineChars="0" w:firstLine="0"/>
                              <w:jc w:val="center"/>
                              <w:rPr>
                                <w:rFonts w:ascii="黑体" w:eastAsia="黑体" w:hAnsi="黑体" w:cs="黑体"/>
                                <w:b/>
                                <w:color w:val="000000"/>
                                <w:kern w:val="0"/>
                                <w:sz w:val="52"/>
                                <w:szCs w:val="44"/>
                              </w:rPr>
                            </w:pPr>
                            <w:r w:rsidRPr="008E2E24">
                              <w:rPr>
                                <w:rFonts w:ascii="黑体" w:eastAsia="黑体" w:hAnsi="黑体" w:cs="黑体"/>
                                <w:b/>
                                <w:color w:val="000000"/>
                                <w:kern w:val="0"/>
                                <w:sz w:val="52"/>
                                <w:szCs w:val="44"/>
                              </w:rPr>
                              <w:t>电气</w:t>
                            </w:r>
                            <w:r>
                              <w:rPr>
                                <w:rFonts w:ascii="黑体" w:eastAsia="黑体" w:hAnsi="黑体" w:cs="黑体" w:hint="eastAsia"/>
                                <w:b/>
                                <w:color w:val="000000"/>
                                <w:kern w:val="0"/>
                                <w:sz w:val="52"/>
                                <w:szCs w:val="44"/>
                              </w:rPr>
                              <w:t>测试系统原理</w:t>
                            </w:r>
                          </w:p>
                          <w:p w14:paraId="32318D20" w14:textId="77777777" w:rsidR="00801513" w:rsidRPr="00152FCD" w:rsidRDefault="00801513" w:rsidP="00801513">
                            <w:pPr>
                              <w:ind w:firstLine="48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52D77" id="文本框 37" o:spid="_x0000_s1029" type="#_x0000_t202" style="position:absolute;margin-left:0;margin-top:63.7pt;width:434.85pt;height:59.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" filled="f" stroked="f" strokeweight=".5pt">
                <v:textbox inset="0,0,0,0">
                  <w:txbxContent>
                    <w:p w14:paraId="11E2505C" w14:textId="77777777" w:rsidR="00801513" w:rsidRPr="008E2E24" w:rsidRDefault="00801513" w:rsidP="00801513">
                      <w:pPr>
                        <w:autoSpaceDE w:val="0"/>
                        <w:autoSpaceDN w:val="0"/>
                        <w:adjustRightInd w:val="0"/>
                        <w:ind w:firstLineChars="0" w:firstLine="0"/>
                        <w:jc w:val="center"/>
                        <w:rPr>
                          <w:rFonts w:ascii="黑体" w:eastAsia="黑体" w:hAnsi="黑体" w:cs="黑体"/>
                          <w:b/>
                          <w:color w:val="000000"/>
                          <w:kern w:val="0"/>
                          <w:sz w:val="52"/>
                          <w:szCs w:val="44"/>
                        </w:rPr>
                      </w:pPr>
                      <w:r w:rsidRPr="008E2E24">
                        <w:rPr>
                          <w:rFonts w:ascii="黑体" w:eastAsia="黑体" w:hAnsi="黑体" w:cs="黑体"/>
                          <w:b/>
                          <w:color w:val="000000"/>
                          <w:kern w:val="0"/>
                          <w:sz w:val="52"/>
                          <w:szCs w:val="44"/>
                        </w:rPr>
                        <w:t>电气</w:t>
                      </w:r>
                      <w:r>
                        <w:rPr>
                          <w:rFonts w:ascii="黑体" w:eastAsia="黑体" w:hAnsi="黑体" w:cs="黑体" w:hint="eastAsia"/>
                          <w:b/>
                          <w:color w:val="000000"/>
                          <w:kern w:val="0"/>
                          <w:sz w:val="52"/>
                          <w:szCs w:val="44"/>
                        </w:rPr>
                        <w:t>测试系统原理</w:t>
                      </w:r>
                    </w:p>
                    <w:p w14:paraId="32318D20" w14:textId="77777777" w:rsidR="00801513" w:rsidRPr="00152FCD" w:rsidRDefault="00801513" w:rsidP="00801513">
                      <w:pPr>
                        <w:ind w:firstLine="480"/>
                      </w:pPr>
                    </w:p>
                  </w:txbxContent>
                </v:textbox>
                <w10:wrap anchorx="margin"/>
              </v:shape>
            </w:pict>
          </mc:Fallback>
        </mc:AlternateContent>
      </w:r>
      <w:r>
        <w:br w:type="page"/>
      </w:r>
    </w:p>
    <w:p w14:paraId="693D7327" w14:textId="77777777" w:rsidR="00DB324D" w:rsidRDefault="008D0948" w:rsidP="009108A9">
      <w:pPr>
        <w:pStyle w:val="10"/>
        <w:numPr>
          <w:ilvl w:val="0"/>
          <w:numId w:val="38"/>
        </w:numPr>
        <w:spacing w:before="163" w:after="163"/>
      </w:pPr>
      <w:r>
        <w:rPr>
          <w:rFonts w:hint="eastAsia"/>
        </w:rPr>
        <w:lastRenderedPageBreak/>
        <w:t>实验一：数码管</w:t>
      </w:r>
      <w:r w:rsidR="00A67BD6">
        <w:rPr>
          <w:rFonts w:hint="eastAsia"/>
        </w:rPr>
        <w:t>定时显示</w:t>
      </w:r>
    </w:p>
    <w:p w14:paraId="757797CD" w14:textId="77777777" w:rsidR="00AD7C68" w:rsidRDefault="00AD7C68" w:rsidP="00AD7C68">
      <w:pPr>
        <w:pStyle w:val="20"/>
        <w:numPr>
          <w:ilvl w:val="1"/>
          <w:numId w:val="38"/>
        </w:numPr>
        <w:spacing w:before="163"/>
      </w:pPr>
      <w:r>
        <w:rPr>
          <w:rFonts w:hint="eastAsia"/>
        </w:rPr>
        <w:t>实验内容</w:t>
      </w:r>
    </w:p>
    <w:p w14:paraId="08077E40" w14:textId="77777777" w:rsidR="00AD7C68" w:rsidRPr="00AD7C68" w:rsidRDefault="00AD7C68" w:rsidP="00AD7C68">
      <w:pPr>
        <w:ind w:firstLine="480"/>
      </w:pPr>
      <w:r>
        <w:rPr>
          <w:rFonts w:hint="eastAsia"/>
        </w:rPr>
        <w:t>使用</w:t>
      </w:r>
      <w:r>
        <w:rPr>
          <w:rFonts w:hint="eastAsia"/>
        </w:rPr>
        <w:t>MSP430F5438</w:t>
      </w:r>
      <w:r>
        <w:rPr>
          <w:rFonts w:hint="eastAsia"/>
        </w:rPr>
        <w:t>单片机开发板，利用定时器模块使开发板上的数码管显示不同数字，定时间隔为</w:t>
      </w:r>
      <w:r>
        <w:rPr>
          <w:rFonts w:hint="eastAsia"/>
        </w:rPr>
        <w:t>2s</w:t>
      </w:r>
      <w:r>
        <w:rPr>
          <w:rFonts w:hint="eastAsia"/>
        </w:rPr>
        <w:t>。</w:t>
      </w:r>
    </w:p>
    <w:p w14:paraId="22830A95" w14:textId="77777777" w:rsidR="006E4054" w:rsidRDefault="00AD7C68" w:rsidP="00AD7C68">
      <w:pPr>
        <w:pStyle w:val="20"/>
        <w:numPr>
          <w:ilvl w:val="1"/>
          <w:numId w:val="38"/>
        </w:numPr>
        <w:spacing w:before="163"/>
      </w:pPr>
      <w:r>
        <w:rPr>
          <w:rFonts w:hint="eastAsia"/>
        </w:rPr>
        <w:t>硬件原理</w:t>
      </w:r>
      <w:r w:rsidR="009108A9">
        <w:rPr>
          <w:rFonts w:hint="eastAsia"/>
        </w:rPr>
        <w:t>分析</w:t>
      </w:r>
    </w:p>
    <w:p w14:paraId="1839CBDA" w14:textId="77777777" w:rsidR="000E5F5B" w:rsidRDefault="00BE69E2" w:rsidP="000E5F5B">
      <w:pPr>
        <w:ind w:firstLine="480"/>
      </w:pPr>
      <w:r>
        <w:rPr>
          <w:rFonts w:hint="eastAsia"/>
        </w:rPr>
        <w:t>开发板上有八位八段数码管，对应的有位选端与段选端。</w:t>
      </w:r>
      <w:r w:rsidR="00A46100">
        <w:rPr>
          <w:rFonts w:hint="eastAsia"/>
        </w:rPr>
        <w:t>查阅开发板的原理图得知，在单片机的</w:t>
      </w:r>
      <w:r w:rsidR="00A46100">
        <w:rPr>
          <w:rFonts w:hint="eastAsia"/>
        </w:rPr>
        <w:t>IO</w:t>
      </w:r>
      <w:r w:rsidR="00A46100">
        <w:rPr>
          <w:rFonts w:hint="eastAsia"/>
        </w:rPr>
        <w:t>口中，</w:t>
      </w:r>
      <w:r w:rsidR="00A46100">
        <w:rPr>
          <w:rFonts w:hint="eastAsia"/>
        </w:rPr>
        <w:t>P9.0-P9.3</w:t>
      </w:r>
      <w:r w:rsidR="00A46100">
        <w:rPr>
          <w:rFonts w:hint="eastAsia"/>
        </w:rPr>
        <w:t>和</w:t>
      </w:r>
      <w:r w:rsidR="00A46100">
        <w:rPr>
          <w:rFonts w:hint="eastAsia"/>
        </w:rPr>
        <w:t>P1.4-P1.7</w:t>
      </w:r>
      <w:r w:rsidR="00A46100">
        <w:rPr>
          <w:rFonts w:hint="eastAsia"/>
        </w:rPr>
        <w:t>位数码管的位选端，</w:t>
      </w:r>
      <w:r w:rsidR="00A46100">
        <w:rPr>
          <w:rFonts w:hint="eastAsia"/>
        </w:rPr>
        <w:t>P8.0-P8.7</w:t>
      </w:r>
      <w:r w:rsidR="00A46100">
        <w:rPr>
          <w:rFonts w:hint="eastAsia"/>
        </w:rPr>
        <w:t>为数码管的段选端。因此在初始化时，将段选与位选引脚设置为输出模式，字模使用例程中已经定义好的字模数组</w:t>
      </w:r>
      <w:r w:rsidR="004D090F">
        <w:rPr>
          <w:rFonts w:hint="eastAsia"/>
        </w:rPr>
        <w:t>。</w:t>
      </w:r>
    </w:p>
    <w:p w14:paraId="7C4E15E0" w14:textId="77777777" w:rsidR="004D090F" w:rsidRPr="004D090F" w:rsidRDefault="004D090F" w:rsidP="000E5F5B">
      <w:pPr>
        <w:ind w:firstLine="480"/>
      </w:pPr>
      <w:r>
        <w:rPr>
          <w:rFonts w:hint="eastAsia"/>
        </w:rPr>
        <w:t>延时</w:t>
      </w:r>
      <w:r>
        <w:rPr>
          <w:rFonts w:hint="eastAsia"/>
        </w:rPr>
        <w:t>2s</w:t>
      </w:r>
      <w:r>
        <w:rPr>
          <w:rFonts w:hint="eastAsia"/>
        </w:rPr>
        <w:t>功能使用定时器来实现，因为定时器内部的计数器位数有限，所以启用定时器中断功能，使用一个全局变量对中断次数进行计数</w:t>
      </w:r>
      <w:r w:rsidR="006C3B38">
        <w:rPr>
          <w:rFonts w:hint="eastAsia"/>
        </w:rPr>
        <w:t>。</w:t>
      </w:r>
    </w:p>
    <w:p w14:paraId="5AAA2E9B" w14:textId="77777777" w:rsidR="00AD7C68" w:rsidRDefault="00AD7C68" w:rsidP="00AD7C68">
      <w:pPr>
        <w:pStyle w:val="20"/>
        <w:numPr>
          <w:ilvl w:val="1"/>
          <w:numId w:val="38"/>
        </w:numPr>
        <w:spacing w:before="163"/>
      </w:pPr>
      <w:r>
        <w:rPr>
          <w:rFonts w:hint="eastAsia"/>
        </w:rPr>
        <w:t>程序设计</w:t>
      </w:r>
    </w:p>
    <w:p w14:paraId="4DCAD071" w14:textId="77777777" w:rsidR="005F08EC" w:rsidRDefault="005F08EC" w:rsidP="005F08EC">
      <w:pPr>
        <w:ind w:firstLine="480"/>
      </w:pPr>
      <w:r>
        <w:rPr>
          <w:rFonts w:hint="eastAsia"/>
        </w:rPr>
        <w:t>按照模块化的程序设计思想进行设计。</w:t>
      </w:r>
    </w:p>
    <w:p w14:paraId="78AB5A9C" w14:textId="77777777" w:rsidR="00D81BBD" w:rsidRDefault="00D81BBD" w:rsidP="005F08EC">
      <w:pPr>
        <w:ind w:firstLine="480"/>
      </w:pPr>
      <w:r>
        <w:rPr>
          <w:rFonts w:hint="eastAsia"/>
        </w:rPr>
        <w:t>按照硬件原理中的分析，端口初始化函数如下：</w:t>
      </w:r>
    </w:p>
    <w:p w14:paraId="60C01186" w14:textId="77777777" w:rsidR="00DA5F9F" w:rsidRDefault="00DA5F9F" w:rsidP="005F08EC">
      <w:pPr>
        <w:ind w:firstLine="480"/>
      </w:pPr>
      <w:r>
        <w:rPr>
          <w:rFonts w:hint="eastAsia"/>
          <w:noProof/>
        </w:rPr>
        <mc:AlternateContent>
          <mc:Choice Requires="wps">
            <w:drawing>
              <wp:inline distT="0" distB="0" distL="0" distR="0" wp14:anchorId="5FE85BA8" wp14:editId="70111F29">
                <wp:extent cx="4199860" cy="2626242"/>
                <wp:effectExtent l="0" t="0" r="10795" b="22225"/>
                <wp:docPr id="1" name="文本框 1"/>
                <wp:cNvGraphicFramePr/>
                <a:graphic xmlns:a="http://schemas.openxmlformats.org/drawingml/2006/main">
                  <a:graphicData uri="http://schemas.microsoft.com/office/word/2010/wordprocessingShape">
                    <wps:wsp>
                      <wps:cNvSpPr txBox="1"/>
                      <wps:spPr>
                        <a:xfrm>
                          <a:off x="0" y="0"/>
                          <a:ext cx="4199860" cy="26262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2F3922" w14:textId="77777777" w:rsidR="00DA5F9F" w:rsidRPr="00DA5F9F" w:rsidRDefault="00DA5F9F" w:rsidP="00DA5F9F">
                            <w:pPr>
                              <w:pStyle w:val="af7"/>
                            </w:pPr>
                            <w:r w:rsidRPr="00DA5F9F">
                              <w:t xml:space="preserve">void </w:t>
                            </w:r>
                            <w:proofErr w:type="spellStart"/>
                            <w:r w:rsidRPr="00DA5F9F">
                              <w:t>port_int</w:t>
                            </w:r>
                            <w:proofErr w:type="spellEnd"/>
                            <w:r w:rsidRPr="00DA5F9F">
                              <w:t>()</w:t>
                            </w:r>
                          </w:p>
                          <w:p w14:paraId="7AAF9CB3" w14:textId="77777777" w:rsidR="00DA5F9F" w:rsidRPr="00DA5F9F" w:rsidRDefault="00DA5F9F" w:rsidP="00DA5F9F">
                            <w:pPr>
                              <w:pStyle w:val="af7"/>
                            </w:pPr>
                            <w:r w:rsidRPr="00DA5F9F">
                              <w:t>{</w:t>
                            </w:r>
                          </w:p>
                          <w:p w14:paraId="3E1B6694" w14:textId="77777777" w:rsidR="00DA5F9F" w:rsidRPr="00DA5F9F" w:rsidRDefault="00DA5F9F" w:rsidP="00DA5F9F">
                            <w:pPr>
                              <w:pStyle w:val="af7"/>
                            </w:pPr>
                            <w:r w:rsidRPr="00DA5F9F">
                              <w:rPr>
                                <w:rFonts w:hint="eastAsia"/>
                              </w:rPr>
                              <w:t xml:space="preserve">  P5DIR  |= POWER ;// </w:t>
                            </w:r>
                            <w:r w:rsidRPr="00DA5F9F">
                              <w:rPr>
                                <w:rFonts w:hint="eastAsia"/>
                              </w:rPr>
                              <w:t>主电源</w:t>
                            </w:r>
                          </w:p>
                          <w:p w14:paraId="3C3B16CE" w14:textId="77777777" w:rsidR="00DA5F9F" w:rsidRPr="00DA5F9F" w:rsidRDefault="00DA5F9F" w:rsidP="00DA5F9F">
                            <w:pPr>
                              <w:pStyle w:val="af7"/>
                            </w:pPr>
                            <w:r w:rsidRPr="00DA5F9F">
                              <w:t xml:space="preserve">  MAIN_POWER_ON   ;</w:t>
                            </w:r>
                          </w:p>
                          <w:p w14:paraId="41E6AAE9" w14:textId="77777777" w:rsidR="00DA5F9F" w:rsidRPr="00DA5F9F" w:rsidRDefault="00DA5F9F" w:rsidP="00DA5F9F">
                            <w:pPr>
                              <w:pStyle w:val="af7"/>
                            </w:pPr>
                            <w:r w:rsidRPr="00DA5F9F">
                              <w:rPr>
                                <w:rFonts w:hint="eastAsia"/>
                              </w:rPr>
                              <w:t xml:space="preserve">  P8SEL = 0x00    ;//</w:t>
                            </w:r>
                            <w:r w:rsidRPr="00DA5F9F">
                              <w:rPr>
                                <w:rFonts w:hint="eastAsia"/>
                              </w:rPr>
                              <w:t>段选口：普通</w:t>
                            </w:r>
                            <w:r w:rsidRPr="00DA5F9F">
                              <w:rPr>
                                <w:rFonts w:hint="eastAsia"/>
                              </w:rPr>
                              <w:t>IO</w:t>
                            </w:r>
                          </w:p>
                          <w:p w14:paraId="493790D3" w14:textId="77777777" w:rsidR="00DA5F9F" w:rsidRPr="00DA5F9F" w:rsidRDefault="00DA5F9F" w:rsidP="00DA5F9F">
                            <w:pPr>
                              <w:pStyle w:val="af7"/>
                            </w:pPr>
                            <w:r w:rsidRPr="00DA5F9F">
                              <w:rPr>
                                <w:rFonts w:hint="eastAsia"/>
                              </w:rPr>
                              <w:t xml:space="preserve">  P8DIR = 0xFF    ;//</w:t>
                            </w:r>
                            <w:r w:rsidRPr="00DA5F9F">
                              <w:rPr>
                                <w:rFonts w:hint="eastAsia"/>
                              </w:rPr>
                              <w:t>输出口</w:t>
                            </w:r>
                          </w:p>
                          <w:p w14:paraId="73BBC2DE" w14:textId="77777777" w:rsidR="00DA5F9F" w:rsidRPr="00DA5F9F" w:rsidRDefault="00DA5F9F" w:rsidP="00DA5F9F">
                            <w:pPr>
                              <w:pStyle w:val="af7"/>
                            </w:pPr>
                            <w:r w:rsidRPr="00DA5F9F">
                              <w:rPr>
                                <w:rFonts w:hint="eastAsia"/>
                              </w:rPr>
                              <w:t xml:space="preserve">  P8OUT = 0xFF    ;//</w:t>
                            </w:r>
                            <w:r w:rsidRPr="00DA5F9F">
                              <w:rPr>
                                <w:rFonts w:hint="eastAsia"/>
                              </w:rPr>
                              <w:t>输出口初值全部置</w:t>
                            </w:r>
                            <w:r w:rsidRPr="00DA5F9F">
                              <w:rPr>
                                <w:rFonts w:hint="eastAsia"/>
                              </w:rPr>
                              <w:t>1</w:t>
                            </w:r>
                            <w:r w:rsidRPr="00DA5F9F">
                              <w:rPr>
                                <w:rFonts w:hint="eastAsia"/>
                              </w:rPr>
                              <w:t>，熄灭数码管</w:t>
                            </w:r>
                          </w:p>
                          <w:p w14:paraId="052FC526" w14:textId="77777777" w:rsidR="00DA5F9F" w:rsidRPr="00DA5F9F" w:rsidRDefault="00DA5F9F" w:rsidP="00DA5F9F">
                            <w:pPr>
                              <w:pStyle w:val="af7"/>
                            </w:pPr>
                            <w:r w:rsidRPr="00DA5F9F">
                              <w:rPr>
                                <w:rFonts w:hint="eastAsia"/>
                              </w:rPr>
                              <w:t xml:space="preserve">  P1OUT = 0xF0    ;//</w:t>
                            </w:r>
                            <w:r w:rsidRPr="00DA5F9F">
                              <w:rPr>
                                <w:rFonts w:hint="eastAsia"/>
                              </w:rPr>
                              <w:t>以下为位选设置</w:t>
                            </w:r>
                          </w:p>
                          <w:p w14:paraId="14AAF815" w14:textId="77777777" w:rsidR="00DA5F9F" w:rsidRPr="00DA5F9F" w:rsidRDefault="00DA5F9F" w:rsidP="00DA5F9F">
                            <w:pPr>
                              <w:pStyle w:val="af7"/>
                            </w:pPr>
                            <w:r w:rsidRPr="00DA5F9F">
                              <w:t xml:space="preserve">  P1DIR = 0xF0    ;</w:t>
                            </w:r>
                          </w:p>
                          <w:p w14:paraId="7DFBF6B9" w14:textId="77777777" w:rsidR="00DA5F9F" w:rsidRPr="00DA5F9F" w:rsidRDefault="00DA5F9F" w:rsidP="00DA5F9F">
                            <w:pPr>
                              <w:pStyle w:val="af7"/>
                            </w:pPr>
                            <w:r w:rsidRPr="00DA5F9F">
                              <w:t xml:space="preserve">  P9OUT = 0x0F    ; </w:t>
                            </w:r>
                          </w:p>
                          <w:p w14:paraId="463500C8" w14:textId="77777777" w:rsidR="00DA5F9F" w:rsidRPr="00DA5F9F" w:rsidRDefault="00DA5F9F" w:rsidP="00DA5F9F">
                            <w:pPr>
                              <w:pStyle w:val="af7"/>
                            </w:pPr>
                            <w:r w:rsidRPr="00DA5F9F">
                              <w:t xml:space="preserve">  P9DIR = 0x0F    ;</w:t>
                            </w:r>
                          </w:p>
                          <w:p w14:paraId="7A6BCFF2" w14:textId="77777777" w:rsidR="00DA5F9F" w:rsidRPr="00DA5F9F" w:rsidRDefault="00DA5F9F" w:rsidP="00DA5F9F">
                            <w:pPr>
                              <w:pStyle w:val="af7"/>
                            </w:pPr>
                            <w:r w:rsidRPr="00DA5F9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E85BA8" id="文本框 1" o:spid="_x0000_s1030" type="#_x0000_t202" style="width:330.7pt;height:20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" fillcolor="white [3201]" strokeweight=".5pt">
                <v:textbox>
                  <w:txbxContent>
                    <w:p w14:paraId="3C2F3922" w14:textId="77777777" w:rsidR="00DA5F9F" w:rsidRPr="00DA5F9F" w:rsidRDefault="00DA5F9F" w:rsidP="00DA5F9F">
                      <w:pPr>
                        <w:pStyle w:val="af7"/>
                      </w:pPr>
                      <w:r w:rsidRPr="00DA5F9F">
                        <w:t xml:space="preserve">void </w:t>
                      </w:r>
                      <w:proofErr w:type="spellStart"/>
                      <w:r w:rsidRPr="00DA5F9F">
                        <w:t>port_int</w:t>
                      </w:r>
                      <w:proofErr w:type="spellEnd"/>
                      <w:r w:rsidRPr="00DA5F9F">
                        <w:t>()</w:t>
                      </w:r>
                    </w:p>
                    <w:p w14:paraId="7AAF9CB3" w14:textId="77777777" w:rsidR="00DA5F9F" w:rsidRPr="00DA5F9F" w:rsidRDefault="00DA5F9F" w:rsidP="00DA5F9F">
                      <w:pPr>
                        <w:pStyle w:val="af7"/>
                      </w:pPr>
                      <w:r w:rsidRPr="00DA5F9F">
                        <w:t>{</w:t>
                      </w:r>
                    </w:p>
                    <w:p w14:paraId="3E1B6694" w14:textId="77777777" w:rsidR="00DA5F9F" w:rsidRPr="00DA5F9F" w:rsidRDefault="00DA5F9F" w:rsidP="00DA5F9F">
                      <w:pPr>
                        <w:pStyle w:val="af7"/>
                      </w:pPr>
                      <w:r w:rsidRPr="00DA5F9F">
                        <w:rPr>
                          <w:rFonts w:hint="eastAsia"/>
                        </w:rPr>
                        <w:t xml:space="preserve">  P5DIR  |= POWER ;// </w:t>
                      </w:r>
                      <w:r w:rsidRPr="00DA5F9F">
                        <w:rPr>
                          <w:rFonts w:hint="eastAsia"/>
                        </w:rPr>
                        <w:t>主电源</w:t>
                      </w:r>
                    </w:p>
                    <w:p w14:paraId="3C3B16CE" w14:textId="77777777" w:rsidR="00DA5F9F" w:rsidRPr="00DA5F9F" w:rsidRDefault="00DA5F9F" w:rsidP="00DA5F9F">
                      <w:pPr>
                        <w:pStyle w:val="af7"/>
                      </w:pPr>
                      <w:r w:rsidRPr="00DA5F9F">
                        <w:t xml:space="preserve">  MAIN_POWER_ON   ;</w:t>
                      </w:r>
                    </w:p>
                    <w:p w14:paraId="41E6AAE9" w14:textId="77777777" w:rsidR="00DA5F9F" w:rsidRPr="00DA5F9F" w:rsidRDefault="00DA5F9F" w:rsidP="00DA5F9F">
                      <w:pPr>
                        <w:pStyle w:val="af7"/>
                      </w:pPr>
                      <w:r w:rsidRPr="00DA5F9F">
                        <w:rPr>
                          <w:rFonts w:hint="eastAsia"/>
                        </w:rPr>
                        <w:t xml:space="preserve">  P8SEL = 0x00    ;//</w:t>
                      </w:r>
                      <w:r w:rsidRPr="00DA5F9F">
                        <w:rPr>
                          <w:rFonts w:hint="eastAsia"/>
                        </w:rPr>
                        <w:t>段选口：普通</w:t>
                      </w:r>
                      <w:r w:rsidRPr="00DA5F9F">
                        <w:rPr>
                          <w:rFonts w:hint="eastAsia"/>
                        </w:rPr>
                        <w:t>IO</w:t>
                      </w:r>
                    </w:p>
                    <w:p w14:paraId="493790D3" w14:textId="77777777" w:rsidR="00DA5F9F" w:rsidRPr="00DA5F9F" w:rsidRDefault="00DA5F9F" w:rsidP="00DA5F9F">
                      <w:pPr>
                        <w:pStyle w:val="af7"/>
                      </w:pPr>
                      <w:r w:rsidRPr="00DA5F9F">
                        <w:rPr>
                          <w:rFonts w:hint="eastAsia"/>
                        </w:rPr>
                        <w:t xml:space="preserve">  P8DIR = 0xFF    ;//</w:t>
                      </w:r>
                      <w:r w:rsidRPr="00DA5F9F">
                        <w:rPr>
                          <w:rFonts w:hint="eastAsia"/>
                        </w:rPr>
                        <w:t>输出口</w:t>
                      </w:r>
                    </w:p>
                    <w:p w14:paraId="73BBC2DE" w14:textId="77777777" w:rsidR="00DA5F9F" w:rsidRPr="00DA5F9F" w:rsidRDefault="00DA5F9F" w:rsidP="00DA5F9F">
                      <w:pPr>
                        <w:pStyle w:val="af7"/>
                      </w:pPr>
                      <w:r w:rsidRPr="00DA5F9F">
                        <w:rPr>
                          <w:rFonts w:hint="eastAsia"/>
                        </w:rPr>
                        <w:t xml:space="preserve">  P8OUT = 0xFF    ;//</w:t>
                      </w:r>
                      <w:r w:rsidRPr="00DA5F9F">
                        <w:rPr>
                          <w:rFonts w:hint="eastAsia"/>
                        </w:rPr>
                        <w:t>输出口初值全部置</w:t>
                      </w:r>
                      <w:r w:rsidRPr="00DA5F9F">
                        <w:rPr>
                          <w:rFonts w:hint="eastAsia"/>
                        </w:rPr>
                        <w:t>1</w:t>
                      </w:r>
                      <w:r w:rsidRPr="00DA5F9F">
                        <w:rPr>
                          <w:rFonts w:hint="eastAsia"/>
                        </w:rPr>
                        <w:t>，熄灭数码管</w:t>
                      </w:r>
                    </w:p>
                    <w:p w14:paraId="052FC526" w14:textId="77777777" w:rsidR="00DA5F9F" w:rsidRPr="00DA5F9F" w:rsidRDefault="00DA5F9F" w:rsidP="00DA5F9F">
                      <w:pPr>
                        <w:pStyle w:val="af7"/>
                      </w:pPr>
                      <w:r w:rsidRPr="00DA5F9F">
                        <w:rPr>
                          <w:rFonts w:hint="eastAsia"/>
                        </w:rPr>
                        <w:t xml:space="preserve">  P1OUT = 0xF0    ;//</w:t>
                      </w:r>
                      <w:r w:rsidRPr="00DA5F9F">
                        <w:rPr>
                          <w:rFonts w:hint="eastAsia"/>
                        </w:rPr>
                        <w:t>以下为位选设置</w:t>
                      </w:r>
                    </w:p>
                    <w:p w14:paraId="14AAF815" w14:textId="77777777" w:rsidR="00DA5F9F" w:rsidRPr="00DA5F9F" w:rsidRDefault="00DA5F9F" w:rsidP="00DA5F9F">
                      <w:pPr>
                        <w:pStyle w:val="af7"/>
                      </w:pPr>
                      <w:r w:rsidRPr="00DA5F9F">
                        <w:t xml:space="preserve">  P1DIR = 0xF0    ;</w:t>
                      </w:r>
                    </w:p>
                    <w:p w14:paraId="7DFBF6B9" w14:textId="77777777" w:rsidR="00DA5F9F" w:rsidRPr="00DA5F9F" w:rsidRDefault="00DA5F9F" w:rsidP="00DA5F9F">
                      <w:pPr>
                        <w:pStyle w:val="af7"/>
                      </w:pPr>
                      <w:r w:rsidRPr="00DA5F9F">
                        <w:t xml:space="preserve">  P9OUT = 0x0F    ; </w:t>
                      </w:r>
                    </w:p>
                    <w:p w14:paraId="463500C8" w14:textId="77777777" w:rsidR="00DA5F9F" w:rsidRPr="00DA5F9F" w:rsidRDefault="00DA5F9F" w:rsidP="00DA5F9F">
                      <w:pPr>
                        <w:pStyle w:val="af7"/>
                      </w:pPr>
                      <w:r w:rsidRPr="00DA5F9F">
                        <w:t xml:space="preserve">  P9DIR = 0x0F    ;</w:t>
                      </w:r>
                    </w:p>
                    <w:p w14:paraId="7A6BCFF2" w14:textId="77777777" w:rsidR="00DA5F9F" w:rsidRPr="00DA5F9F" w:rsidRDefault="00DA5F9F" w:rsidP="00DA5F9F">
                      <w:pPr>
                        <w:pStyle w:val="af7"/>
                      </w:pPr>
                      <w:r w:rsidRPr="00DA5F9F">
                        <w:t>}</w:t>
                      </w:r>
                    </w:p>
                  </w:txbxContent>
                </v:textbox>
                <w10:anchorlock/>
              </v:shape>
            </w:pict>
          </mc:Fallback>
        </mc:AlternateContent>
      </w:r>
    </w:p>
    <w:p w14:paraId="436D2F73" w14:textId="77777777" w:rsidR="00DA0BB3" w:rsidRDefault="004655E6" w:rsidP="005F08EC">
      <w:pPr>
        <w:ind w:firstLine="480"/>
      </w:pPr>
      <w:r>
        <w:rPr>
          <w:rFonts w:hint="eastAsia"/>
        </w:rPr>
        <w:t>时钟初始化为</w:t>
      </w:r>
      <w:r>
        <w:rPr>
          <w:rFonts w:hint="eastAsia"/>
        </w:rPr>
        <w:t>16MHz</w:t>
      </w:r>
      <w:r>
        <w:rPr>
          <w:rFonts w:hint="eastAsia"/>
        </w:rPr>
        <w:t>，定时器使用</w:t>
      </w:r>
      <w:r>
        <w:rPr>
          <w:rFonts w:hint="eastAsia"/>
        </w:rPr>
        <w:t>timer</w:t>
      </w:r>
      <w:r w:rsidR="00554A69">
        <w:rPr>
          <w:rFonts w:hint="eastAsia"/>
        </w:rPr>
        <w:t>0_</w:t>
      </w:r>
      <w:r>
        <w:rPr>
          <w:rFonts w:hint="eastAsia"/>
        </w:rPr>
        <w:t>A5</w:t>
      </w:r>
      <w:r w:rsidR="00582F60">
        <w:rPr>
          <w:rFonts w:hint="eastAsia"/>
        </w:rPr>
        <w:t>，将</w:t>
      </w:r>
      <w:r w:rsidR="00582F60">
        <w:rPr>
          <w:rFonts w:hint="eastAsia"/>
        </w:rPr>
        <w:t>CCR</w:t>
      </w:r>
      <w:r w:rsidR="00582F60">
        <w:rPr>
          <w:rFonts w:hint="eastAsia"/>
        </w:rPr>
        <w:t>寄存器设置为</w:t>
      </w:r>
      <w:r w:rsidR="00582F60">
        <w:rPr>
          <w:rFonts w:hint="eastAsia"/>
        </w:rPr>
        <w:t>16000-1</w:t>
      </w:r>
      <w:r w:rsidR="00582F60">
        <w:rPr>
          <w:rFonts w:hint="eastAsia"/>
        </w:rPr>
        <w:t>，使得刚好在</w:t>
      </w:r>
      <w:r w:rsidR="00582F60">
        <w:rPr>
          <w:rFonts w:hint="eastAsia"/>
        </w:rPr>
        <w:t>1ms</w:t>
      </w:r>
      <w:r w:rsidR="00582F60">
        <w:rPr>
          <w:rFonts w:hint="eastAsia"/>
        </w:rPr>
        <w:t>中断一次，并且使能中断。这样在开启定时器以后每隔</w:t>
      </w:r>
      <w:r w:rsidR="00582F60">
        <w:rPr>
          <w:rFonts w:hint="eastAsia"/>
        </w:rPr>
        <w:t>1ms</w:t>
      </w:r>
      <w:r w:rsidR="00582F60">
        <w:rPr>
          <w:rFonts w:hint="eastAsia"/>
        </w:rPr>
        <w:t>会进入一次定时中断服务函数，为了达到定时</w:t>
      </w:r>
      <w:r w:rsidR="00582F60">
        <w:rPr>
          <w:rFonts w:hint="eastAsia"/>
        </w:rPr>
        <w:t>2s</w:t>
      </w:r>
      <w:r w:rsidR="00582F60">
        <w:rPr>
          <w:rFonts w:hint="eastAsia"/>
        </w:rPr>
        <w:t>的功能，我们定义了两个全局变量：</w:t>
      </w:r>
      <w:proofErr w:type="spellStart"/>
      <w:r w:rsidR="00E36CEE" w:rsidRPr="00E36CEE">
        <w:t>int_num</w:t>
      </w:r>
      <w:proofErr w:type="spellEnd"/>
      <w:r w:rsidR="00E36CEE">
        <w:rPr>
          <w:rFonts w:hint="eastAsia"/>
        </w:rPr>
        <w:t>用来记录中断次数，</w:t>
      </w:r>
      <w:r w:rsidR="00E36CEE">
        <w:rPr>
          <w:rFonts w:hint="eastAsia"/>
        </w:rPr>
        <w:t>flag_2s</w:t>
      </w:r>
      <w:r w:rsidR="00E36CEE">
        <w:rPr>
          <w:rFonts w:hint="eastAsia"/>
        </w:rPr>
        <w:t>作为计时满</w:t>
      </w:r>
      <w:r w:rsidR="00E36CEE">
        <w:rPr>
          <w:rFonts w:hint="eastAsia"/>
        </w:rPr>
        <w:t>2s</w:t>
      </w:r>
      <w:r w:rsidR="00E36CEE">
        <w:rPr>
          <w:rFonts w:hint="eastAsia"/>
        </w:rPr>
        <w:t>的标志位，当</w:t>
      </w:r>
      <w:proofErr w:type="spellStart"/>
      <w:r w:rsidR="00E36CEE" w:rsidRPr="00E36CEE">
        <w:t>int_num</w:t>
      </w:r>
      <w:proofErr w:type="spellEnd"/>
      <w:r w:rsidR="00E36CEE">
        <w:rPr>
          <w:rFonts w:hint="eastAsia"/>
        </w:rPr>
        <w:t>计数到</w:t>
      </w:r>
      <w:r w:rsidR="00E36CEE">
        <w:rPr>
          <w:rFonts w:hint="eastAsia"/>
        </w:rPr>
        <w:t>2000</w:t>
      </w:r>
      <w:r w:rsidR="00E36CEE">
        <w:rPr>
          <w:rFonts w:hint="eastAsia"/>
        </w:rPr>
        <w:t>次时令</w:t>
      </w:r>
      <w:r w:rsidR="00E36CEE">
        <w:rPr>
          <w:rFonts w:hint="eastAsia"/>
        </w:rPr>
        <w:t>flag_2s=1</w:t>
      </w:r>
      <w:r w:rsidR="00E36CEE">
        <w:rPr>
          <w:rFonts w:hint="eastAsia"/>
        </w:rPr>
        <w:t>，用以给主函数中的操作查</w:t>
      </w:r>
      <w:r w:rsidR="00E36CEE">
        <w:rPr>
          <w:rFonts w:hint="eastAsia"/>
        </w:rPr>
        <w:lastRenderedPageBreak/>
        <w:t>询使用。</w:t>
      </w:r>
      <w:r w:rsidR="008A16EF">
        <w:rPr>
          <w:rFonts w:hint="eastAsia"/>
        </w:rPr>
        <w:t>中断服务函数定义如下：</w:t>
      </w:r>
    </w:p>
    <w:p w14:paraId="4EC22C96" w14:textId="77777777" w:rsidR="008A33FB" w:rsidRDefault="008A33FB" w:rsidP="005F08EC">
      <w:pPr>
        <w:ind w:firstLine="480"/>
      </w:pPr>
      <w:r>
        <w:rPr>
          <w:rFonts w:hint="eastAsia"/>
          <w:noProof/>
        </w:rPr>
        <mc:AlternateContent>
          <mc:Choice Requires="wps">
            <w:drawing>
              <wp:inline distT="0" distB="0" distL="0" distR="0" wp14:anchorId="5BE54DA5" wp14:editId="06E0A68F">
                <wp:extent cx="4199860" cy="2881423"/>
                <wp:effectExtent l="0" t="0" r="10795" b="14605"/>
                <wp:docPr id="2" name="文本框 2"/>
                <wp:cNvGraphicFramePr/>
                <a:graphic xmlns:a="http://schemas.openxmlformats.org/drawingml/2006/main">
                  <a:graphicData uri="http://schemas.microsoft.com/office/word/2010/wordprocessingShape">
                    <wps:wsp>
                      <wps:cNvSpPr txBox="1"/>
                      <wps:spPr>
                        <a:xfrm>
                          <a:off x="0" y="0"/>
                          <a:ext cx="4199860" cy="28814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4B854E" w14:textId="77777777" w:rsidR="008A33FB" w:rsidRDefault="008A33FB" w:rsidP="008A33FB">
                            <w:pPr>
                              <w:pStyle w:val="af7"/>
                            </w:pPr>
                            <w:r>
                              <w:t xml:space="preserve">unsigned short int </w:t>
                            </w:r>
                            <w:proofErr w:type="spellStart"/>
                            <w:r>
                              <w:t>int_num</w:t>
                            </w:r>
                            <w:proofErr w:type="spellEnd"/>
                            <w:r>
                              <w:t xml:space="preserve"> = 0;</w:t>
                            </w:r>
                          </w:p>
                          <w:p w14:paraId="7945E92F" w14:textId="77777777" w:rsidR="008A33FB" w:rsidRDefault="008A33FB" w:rsidP="008A33FB">
                            <w:pPr>
                              <w:pStyle w:val="af7"/>
                            </w:pPr>
                            <w:r>
                              <w:t>unsigned char flag_2s = 0;</w:t>
                            </w:r>
                          </w:p>
                          <w:p w14:paraId="0A0FA6FD" w14:textId="77777777" w:rsidR="008A33FB" w:rsidRDefault="008A33FB" w:rsidP="008A33FB">
                            <w:pPr>
                              <w:pStyle w:val="af7"/>
                            </w:pPr>
                            <w:r>
                              <w:t>#pragma vector</w:t>
                            </w:r>
                            <w:r w:rsidR="00D21031">
                              <w:rPr>
                                <w:rFonts w:hint="eastAsia"/>
                              </w:rPr>
                              <w:t xml:space="preserve"> </w:t>
                            </w:r>
                            <w:r>
                              <w:t>=</w:t>
                            </w:r>
                            <w:r w:rsidR="00D21031">
                              <w:rPr>
                                <w:rFonts w:hint="eastAsia"/>
                              </w:rPr>
                              <w:t xml:space="preserve"> </w:t>
                            </w:r>
                            <w:r>
                              <w:t xml:space="preserve">TIMER0_A0_VECTOR </w:t>
                            </w:r>
                          </w:p>
                          <w:p w14:paraId="1585F594" w14:textId="77777777" w:rsidR="008A33FB" w:rsidRDefault="008A33FB" w:rsidP="008A33FB">
                            <w:pPr>
                              <w:pStyle w:val="af7"/>
                            </w:pPr>
                            <w:r>
                              <w:t>__interrupt void Timer0_A0 (void)</w:t>
                            </w:r>
                          </w:p>
                          <w:p w14:paraId="4F2AF50C" w14:textId="77777777" w:rsidR="008A33FB" w:rsidRDefault="008A33FB" w:rsidP="008A33FB">
                            <w:pPr>
                              <w:pStyle w:val="af7"/>
                            </w:pPr>
                            <w:r>
                              <w:t>{</w:t>
                            </w:r>
                          </w:p>
                          <w:p w14:paraId="3E07B5BC" w14:textId="77777777" w:rsidR="008A33FB" w:rsidRDefault="008A33FB" w:rsidP="008A33FB">
                            <w:pPr>
                              <w:pStyle w:val="af7"/>
                            </w:pPr>
                            <w:r>
                              <w:rPr>
                                <w:rFonts w:hint="eastAsia"/>
                              </w:rPr>
                              <w:t xml:space="preserve">  </w:t>
                            </w:r>
                            <w:proofErr w:type="spellStart"/>
                            <w:r>
                              <w:rPr>
                                <w:rFonts w:hint="eastAsia"/>
                              </w:rPr>
                              <w:t>int_num</w:t>
                            </w:r>
                            <w:proofErr w:type="spellEnd"/>
                            <w:r>
                              <w:rPr>
                                <w:rFonts w:hint="eastAsia"/>
                              </w:rPr>
                              <w:t>++;              //</w:t>
                            </w:r>
                            <w:r>
                              <w:rPr>
                                <w:rFonts w:hint="eastAsia"/>
                              </w:rPr>
                              <w:t>中断次数</w:t>
                            </w:r>
                            <w:r>
                              <w:rPr>
                                <w:rFonts w:hint="eastAsia"/>
                              </w:rPr>
                              <w:t>+1</w:t>
                            </w:r>
                          </w:p>
                          <w:p w14:paraId="48D3C81C" w14:textId="77777777" w:rsidR="008A33FB" w:rsidRDefault="008A33FB" w:rsidP="008A33FB">
                            <w:pPr>
                              <w:pStyle w:val="af7"/>
                            </w:pPr>
                            <w:r>
                              <w:rPr>
                                <w:rFonts w:hint="eastAsia"/>
                              </w:rPr>
                              <w:t xml:space="preserve">  if(</w:t>
                            </w:r>
                            <w:proofErr w:type="spellStart"/>
                            <w:r>
                              <w:rPr>
                                <w:rFonts w:hint="eastAsia"/>
                              </w:rPr>
                              <w:t>int_num</w:t>
                            </w:r>
                            <w:proofErr w:type="spellEnd"/>
                            <w:r>
                              <w:rPr>
                                <w:rFonts w:hint="eastAsia"/>
                              </w:rPr>
                              <w:t xml:space="preserve"> == 2000)     //</w:t>
                            </w:r>
                            <w:r>
                              <w:rPr>
                                <w:rFonts w:hint="eastAsia"/>
                              </w:rPr>
                              <w:t>判断中断次数是否到</w:t>
                            </w:r>
                            <w:r>
                              <w:rPr>
                                <w:rFonts w:hint="eastAsia"/>
                              </w:rPr>
                              <w:t>2000</w:t>
                            </w:r>
                            <w:r>
                              <w:rPr>
                                <w:rFonts w:hint="eastAsia"/>
                              </w:rPr>
                              <w:t>次</w:t>
                            </w:r>
                          </w:p>
                          <w:p w14:paraId="7FB0B9B4" w14:textId="77777777" w:rsidR="008A33FB" w:rsidRDefault="008A33FB" w:rsidP="008A33FB">
                            <w:pPr>
                              <w:pStyle w:val="af7"/>
                            </w:pPr>
                            <w:r>
                              <w:t xml:space="preserve">  {</w:t>
                            </w:r>
                          </w:p>
                          <w:p w14:paraId="39D11EEF" w14:textId="77777777" w:rsidR="008A33FB" w:rsidRDefault="008A33FB" w:rsidP="008A33FB">
                            <w:pPr>
                              <w:pStyle w:val="af7"/>
                            </w:pPr>
                            <w:r>
                              <w:rPr>
                                <w:rFonts w:hint="eastAsia"/>
                              </w:rPr>
                              <w:t xml:space="preserve">    </w:t>
                            </w:r>
                            <w:proofErr w:type="spellStart"/>
                            <w:r>
                              <w:rPr>
                                <w:rFonts w:hint="eastAsia"/>
                              </w:rPr>
                              <w:t>int_num</w:t>
                            </w:r>
                            <w:proofErr w:type="spellEnd"/>
                            <w:r>
                              <w:rPr>
                                <w:rFonts w:hint="eastAsia"/>
                              </w:rPr>
                              <w:t xml:space="preserve"> = 0;          //</w:t>
                            </w:r>
                            <w:r>
                              <w:rPr>
                                <w:rFonts w:hint="eastAsia"/>
                              </w:rPr>
                              <w:t>计数清零</w:t>
                            </w:r>
                          </w:p>
                          <w:p w14:paraId="269C8A12" w14:textId="77777777" w:rsidR="008A33FB" w:rsidRDefault="008A33FB" w:rsidP="008A33FB">
                            <w:pPr>
                              <w:pStyle w:val="af7"/>
                            </w:pPr>
                            <w:r>
                              <w:rPr>
                                <w:rFonts w:hint="eastAsia"/>
                              </w:rPr>
                              <w:t xml:space="preserve">    flag_2s = 1;          //2s</w:t>
                            </w:r>
                            <w:r>
                              <w:rPr>
                                <w:rFonts w:hint="eastAsia"/>
                              </w:rPr>
                              <w:t>标志位</w:t>
                            </w:r>
                          </w:p>
                          <w:p w14:paraId="5E69A6CF" w14:textId="77777777" w:rsidR="008A33FB" w:rsidRDefault="008A33FB" w:rsidP="008A33FB">
                            <w:pPr>
                              <w:pStyle w:val="af7"/>
                            </w:pPr>
                            <w:r>
                              <w:t xml:space="preserve">  }</w:t>
                            </w:r>
                          </w:p>
                          <w:p w14:paraId="16313DFA" w14:textId="77777777" w:rsidR="008A33FB" w:rsidRDefault="008A33FB" w:rsidP="008A33FB">
                            <w:pPr>
                              <w:pStyle w:val="af7"/>
                            </w:pPr>
                            <w:r>
                              <w:rPr>
                                <w:rFonts w:hint="eastAsia"/>
                              </w:rPr>
                              <w:t xml:space="preserve">  TA0CCR0  = (16000) - 1 ;  //</w:t>
                            </w:r>
                            <w:r>
                              <w:rPr>
                                <w:rFonts w:hint="eastAsia"/>
                              </w:rPr>
                              <w:t>重新给</w:t>
                            </w:r>
                            <w:r>
                              <w:rPr>
                                <w:rFonts w:hint="eastAsia"/>
                              </w:rPr>
                              <w:t>TA0CCR0</w:t>
                            </w:r>
                            <w:r>
                              <w:rPr>
                                <w:rFonts w:hint="eastAsia"/>
                              </w:rPr>
                              <w:t>装值</w:t>
                            </w:r>
                          </w:p>
                          <w:p w14:paraId="7A234D13" w14:textId="77777777" w:rsidR="008A33FB" w:rsidRPr="00DA5F9F" w:rsidRDefault="008A33FB" w:rsidP="008A33FB">
                            <w:pPr>
                              <w:pStyle w:val="af7"/>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E54DA5" id="文本框 2" o:spid="_x0000_s1031" type="#_x0000_t202" style="width:330.7pt;height:22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" fillcolor="white [3201]" strokeweight=".5pt">
                <v:textbox>
                  <w:txbxContent>
                    <w:p w14:paraId="714B854E" w14:textId="77777777" w:rsidR="008A33FB" w:rsidRDefault="008A33FB" w:rsidP="008A33FB">
                      <w:pPr>
                        <w:pStyle w:val="af7"/>
                      </w:pPr>
                      <w:r>
                        <w:t xml:space="preserve">unsigned short int </w:t>
                      </w:r>
                      <w:proofErr w:type="spellStart"/>
                      <w:r>
                        <w:t>int_num</w:t>
                      </w:r>
                      <w:proofErr w:type="spellEnd"/>
                      <w:r>
                        <w:t xml:space="preserve"> = 0;</w:t>
                      </w:r>
                    </w:p>
                    <w:p w14:paraId="7945E92F" w14:textId="77777777" w:rsidR="008A33FB" w:rsidRDefault="008A33FB" w:rsidP="008A33FB">
                      <w:pPr>
                        <w:pStyle w:val="af7"/>
                      </w:pPr>
                      <w:r>
                        <w:t>unsigned char flag_2s = 0;</w:t>
                      </w:r>
                    </w:p>
                    <w:p w14:paraId="0A0FA6FD" w14:textId="77777777" w:rsidR="008A33FB" w:rsidRDefault="008A33FB" w:rsidP="008A33FB">
                      <w:pPr>
                        <w:pStyle w:val="af7"/>
                      </w:pPr>
                      <w:r>
                        <w:t>#pragma vector</w:t>
                      </w:r>
                      <w:r w:rsidR="00D21031">
                        <w:rPr>
                          <w:rFonts w:hint="eastAsia"/>
                        </w:rPr>
                        <w:t xml:space="preserve"> </w:t>
                      </w:r>
                      <w:r>
                        <w:t>=</w:t>
                      </w:r>
                      <w:r w:rsidR="00D21031">
                        <w:rPr>
                          <w:rFonts w:hint="eastAsia"/>
                        </w:rPr>
                        <w:t xml:space="preserve"> </w:t>
                      </w:r>
                      <w:r>
                        <w:t xml:space="preserve">TIMER0_A0_VECTOR </w:t>
                      </w:r>
                    </w:p>
                    <w:p w14:paraId="1585F594" w14:textId="77777777" w:rsidR="008A33FB" w:rsidRDefault="008A33FB" w:rsidP="008A33FB">
                      <w:pPr>
                        <w:pStyle w:val="af7"/>
                      </w:pPr>
                      <w:r>
                        <w:t>__interrupt void Timer0_A0 (void)</w:t>
                      </w:r>
                    </w:p>
                    <w:p w14:paraId="4F2AF50C" w14:textId="77777777" w:rsidR="008A33FB" w:rsidRDefault="008A33FB" w:rsidP="008A33FB">
                      <w:pPr>
                        <w:pStyle w:val="af7"/>
                      </w:pPr>
                      <w:r>
                        <w:t>{</w:t>
                      </w:r>
                    </w:p>
                    <w:p w14:paraId="3E07B5BC" w14:textId="77777777" w:rsidR="008A33FB" w:rsidRDefault="008A33FB" w:rsidP="008A33FB">
                      <w:pPr>
                        <w:pStyle w:val="af7"/>
                      </w:pPr>
                      <w:r>
                        <w:rPr>
                          <w:rFonts w:hint="eastAsia"/>
                        </w:rPr>
                        <w:t xml:space="preserve">  </w:t>
                      </w:r>
                      <w:proofErr w:type="spellStart"/>
                      <w:r>
                        <w:rPr>
                          <w:rFonts w:hint="eastAsia"/>
                        </w:rPr>
                        <w:t>int_num</w:t>
                      </w:r>
                      <w:proofErr w:type="spellEnd"/>
                      <w:r>
                        <w:rPr>
                          <w:rFonts w:hint="eastAsia"/>
                        </w:rPr>
                        <w:t>++;              //</w:t>
                      </w:r>
                      <w:r>
                        <w:rPr>
                          <w:rFonts w:hint="eastAsia"/>
                        </w:rPr>
                        <w:t>中断次数</w:t>
                      </w:r>
                      <w:r>
                        <w:rPr>
                          <w:rFonts w:hint="eastAsia"/>
                        </w:rPr>
                        <w:t>+1</w:t>
                      </w:r>
                    </w:p>
                    <w:p w14:paraId="48D3C81C" w14:textId="77777777" w:rsidR="008A33FB" w:rsidRDefault="008A33FB" w:rsidP="008A33FB">
                      <w:pPr>
                        <w:pStyle w:val="af7"/>
                      </w:pPr>
                      <w:r>
                        <w:rPr>
                          <w:rFonts w:hint="eastAsia"/>
                        </w:rPr>
                        <w:t xml:space="preserve">  if(</w:t>
                      </w:r>
                      <w:proofErr w:type="spellStart"/>
                      <w:r>
                        <w:rPr>
                          <w:rFonts w:hint="eastAsia"/>
                        </w:rPr>
                        <w:t>int_num</w:t>
                      </w:r>
                      <w:proofErr w:type="spellEnd"/>
                      <w:r>
                        <w:rPr>
                          <w:rFonts w:hint="eastAsia"/>
                        </w:rPr>
                        <w:t xml:space="preserve"> == 2000)     //</w:t>
                      </w:r>
                      <w:r>
                        <w:rPr>
                          <w:rFonts w:hint="eastAsia"/>
                        </w:rPr>
                        <w:t>判断中断次数是否到</w:t>
                      </w:r>
                      <w:r>
                        <w:rPr>
                          <w:rFonts w:hint="eastAsia"/>
                        </w:rPr>
                        <w:t>2000</w:t>
                      </w:r>
                      <w:r>
                        <w:rPr>
                          <w:rFonts w:hint="eastAsia"/>
                        </w:rPr>
                        <w:t>次</w:t>
                      </w:r>
                    </w:p>
                    <w:p w14:paraId="7FB0B9B4" w14:textId="77777777" w:rsidR="008A33FB" w:rsidRDefault="008A33FB" w:rsidP="008A33FB">
                      <w:pPr>
                        <w:pStyle w:val="af7"/>
                      </w:pPr>
                      <w:r>
                        <w:t xml:space="preserve">  {</w:t>
                      </w:r>
                    </w:p>
                    <w:p w14:paraId="39D11EEF" w14:textId="77777777" w:rsidR="008A33FB" w:rsidRDefault="008A33FB" w:rsidP="008A33FB">
                      <w:pPr>
                        <w:pStyle w:val="af7"/>
                      </w:pPr>
                      <w:r>
                        <w:rPr>
                          <w:rFonts w:hint="eastAsia"/>
                        </w:rPr>
                        <w:t xml:space="preserve">    </w:t>
                      </w:r>
                      <w:proofErr w:type="spellStart"/>
                      <w:r>
                        <w:rPr>
                          <w:rFonts w:hint="eastAsia"/>
                        </w:rPr>
                        <w:t>int_num</w:t>
                      </w:r>
                      <w:proofErr w:type="spellEnd"/>
                      <w:r>
                        <w:rPr>
                          <w:rFonts w:hint="eastAsia"/>
                        </w:rPr>
                        <w:t xml:space="preserve"> = 0;          //</w:t>
                      </w:r>
                      <w:r>
                        <w:rPr>
                          <w:rFonts w:hint="eastAsia"/>
                        </w:rPr>
                        <w:t>计数清零</w:t>
                      </w:r>
                    </w:p>
                    <w:p w14:paraId="269C8A12" w14:textId="77777777" w:rsidR="008A33FB" w:rsidRDefault="008A33FB" w:rsidP="008A33FB">
                      <w:pPr>
                        <w:pStyle w:val="af7"/>
                      </w:pPr>
                      <w:r>
                        <w:rPr>
                          <w:rFonts w:hint="eastAsia"/>
                        </w:rPr>
                        <w:t xml:space="preserve">    flag_2s = 1;          //2s</w:t>
                      </w:r>
                      <w:r>
                        <w:rPr>
                          <w:rFonts w:hint="eastAsia"/>
                        </w:rPr>
                        <w:t>标志位</w:t>
                      </w:r>
                    </w:p>
                    <w:p w14:paraId="5E69A6CF" w14:textId="77777777" w:rsidR="008A33FB" w:rsidRDefault="008A33FB" w:rsidP="008A33FB">
                      <w:pPr>
                        <w:pStyle w:val="af7"/>
                      </w:pPr>
                      <w:r>
                        <w:t xml:space="preserve">  }</w:t>
                      </w:r>
                    </w:p>
                    <w:p w14:paraId="16313DFA" w14:textId="77777777" w:rsidR="008A33FB" w:rsidRDefault="008A33FB" w:rsidP="008A33FB">
                      <w:pPr>
                        <w:pStyle w:val="af7"/>
                      </w:pPr>
                      <w:r>
                        <w:rPr>
                          <w:rFonts w:hint="eastAsia"/>
                        </w:rPr>
                        <w:t xml:space="preserve">  TA0CCR0  = (16000) - 1 ;  //</w:t>
                      </w:r>
                      <w:r>
                        <w:rPr>
                          <w:rFonts w:hint="eastAsia"/>
                        </w:rPr>
                        <w:t>重新给</w:t>
                      </w:r>
                      <w:r>
                        <w:rPr>
                          <w:rFonts w:hint="eastAsia"/>
                        </w:rPr>
                        <w:t>TA0CCR0</w:t>
                      </w:r>
                      <w:r>
                        <w:rPr>
                          <w:rFonts w:hint="eastAsia"/>
                        </w:rPr>
                        <w:t>装值</w:t>
                      </w:r>
                    </w:p>
                    <w:p w14:paraId="7A234D13" w14:textId="77777777" w:rsidR="008A33FB" w:rsidRPr="00DA5F9F" w:rsidRDefault="008A33FB" w:rsidP="008A33FB">
                      <w:pPr>
                        <w:pStyle w:val="af7"/>
                      </w:pPr>
                      <w:r>
                        <w:t>}</w:t>
                      </w:r>
                    </w:p>
                  </w:txbxContent>
                </v:textbox>
                <w10:anchorlock/>
              </v:shape>
            </w:pict>
          </mc:Fallback>
        </mc:AlternateContent>
      </w:r>
    </w:p>
    <w:p w14:paraId="0A356038" w14:textId="77777777" w:rsidR="000D7896" w:rsidRDefault="000D7896" w:rsidP="005F08EC">
      <w:pPr>
        <w:ind w:firstLine="480"/>
      </w:pPr>
      <w:r>
        <w:rPr>
          <w:rFonts w:hint="eastAsia"/>
        </w:rPr>
        <w:t>主函数在执行完必要的初始化后，开始死循环查询</w:t>
      </w:r>
      <w:r>
        <w:rPr>
          <w:rFonts w:hint="eastAsia"/>
        </w:rPr>
        <w:t>flag_2s</w:t>
      </w:r>
      <w:r>
        <w:rPr>
          <w:rFonts w:hint="eastAsia"/>
        </w:rPr>
        <w:t>标志，</w:t>
      </w:r>
      <w:r>
        <w:rPr>
          <w:rFonts w:hint="eastAsia"/>
        </w:rPr>
        <w:t>2s</w:t>
      </w:r>
      <w:r>
        <w:rPr>
          <w:rFonts w:hint="eastAsia"/>
        </w:rPr>
        <w:t>到达，数码管显示数字</w:t>
      </w:r>
      <w:r>
        <w:rPr>
          <w:rFonts w:hint="eastAsia"/>
        </w:rPr>
        <w:t>+1</w:t>
      </w:r>
      <w:r>
        <w:rPr>
          <w:rFonts w:hint="eastAsia"/>
        </w:rPr>
        <w:t>并且判断是否超过</w:t>
      </w:r>
      <w:r>
        <w:rPr>
          <w:rFonts w:hint="eastAsia"/>
        </w:rPr>
        <w:t>10</w:t>
      </w:r>
      <w:r>
        <w:rPr>
          <w:rFonts w:hint="eastAsia"/>
        </w:rPr>
        <w:t>，最后将</w:t>
      </w:r>
      <w:r>
        <w:rPr>
          <w:rFonts w:hint="eastAsia"/>
        </w:rPr>
        <w:t>flag_2s</w:t>
      </w:r>
      <w:r>
        <w:rPr>
          <w:rFonts w:hint="eastAsia"/>
        </w:rPr>
        <w:t>标志清零以备下次查询使用，主函数定义如下：</w:t>
      </w:r>
    </w:p>
    <w:p w14:paraId="3CB90322" w14:textId="77777777" w:rsidR="00634604" w:rsidRPr="005F08EC" w:rsidRDefault="00B17121" w:rsidP="005F08EC">
      <w:pPr>
        <w:ind w:firstLine="480"/>
      </w:pPr>
      <w:r>
        <w:rPr>
          <w:rFonts w:hint="eastAsia"/>
          <w:noProof/>
        </w:rPr>
        <mc:AlternateContent>
          <mc:Choice Requires="wps">
            <w:drawing>
              <wp:inline distT="0" distB="0" distL="0" distR="0" wp14:anchorId="736279D6" wp14:editId="23E9084C">
                <wp:extent cx="4199860" cy="4848447"/>
                <wp:effectExtent l="0" t="0" r="10795" b="28575"/>
                <wp:docPr id="3" name="文本框 3"/>
                <wp:cNvGraphicFramePr/>
                <a:graphic xmlns:a="http://schemas.openxmlformats.org/drawingml/2006/main">
                  <a:graphicData uri="http://schemas.microsoft.com/office/word/2010/wordprocessingShape">
                    <wps:wsp>
                      <wps:cNvSpPr txBox="1"/>
                      <wps:spPr>
                        <a:xfrm>
                          <a:off x="0" y="0"/>
                          <a:ext cx="4199860" cy="48484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EFBAB2" w14:textId="77777777" w:rsidR="009A3799" w:rsidRDefault="009A3799" w:rsidP="009A3799">
                            <w:pPr>
                              <w:pStyle w:val="af7"/>
                            </w:pPr>
                            <w:r>
                              <w:t>void main(void)</w:t>
                            </w:r>
                          </w:p>
                          <w:p w14:paraId="77DA1B1F" w14:textId="77777777" w:rsidR="009A3799" w:rsidRDefault="009A3799" w:rsidP="009A3799">
                            <w:pPr>
                              <w:pStyle w:val="af7"/>
                            </w:pPr>
                            <w:r>
                              <w:t>{</w:t>
                            </w:r>
                          </w:p>
                          <w:p w14:paraId="054F7A03" w14:textId="77777777" w:rsidR="009A3799" w:rsidRDefault="009A3799" w:rsidP="009A3799">
                            <w:pPr>
                              <w:pStyle w:val="af7"/>
                            </w:pPr>
                            <w:r>
                              <w:t xml:space="preserve">  </w:t>
                            </w:r>
                            <w:proofErr w:type="spellStart"/>
                            <w:r>
                              <w:t>WDT_int</w:t>
                            </w:r>
                            <w:proofErr w:type="spellEnd"/>
                            <w:r>
                              <w:t>();</w:t>
                            </w:r>
                          </w:p>
                          <w:p w14:paraId="55088168" w14:textId="77777777" w:rsidR="009A3799" w:rsidRDefault="009A3799" w:rsidP="009A3799">
                            <w:pPr>
                              <w:pStyle w:val="af7"/>
                            </w:pPr>
                            <w:r>
                              <w:t xml:space="preserve">  </w:t>
                            </w:r>
                            <w:proofErr w:type="spellStart"/>
                            <w:r>
                              <w:t>clock_int</w:t>
                            </w:r>
                            <w:proofErr w:type="spellEnd"/>
                            <w:r>
                              <w:t>();</w:t>
                            </w:r>
                          </w:p>
                          <w:p w14:paraId="42595516" w14:textId="77777777" w:rsidR="009A3799" w:rsidRDefault="009A3799" w:rsidP="009A3799">
                            <w:pPr>
                              <w:pStyle w:val="af7"/>
                            </w:pPr>
                            <w:r>
                              <w:t xml:space="preserve">  </w:t>
                            </w:r>
                            <w:proofErr w:type="spellStart"/>
                            <w:r>
                              <w:t>port_int</w:t>
                            </w:r>
                            <w:proofErr w:type="spellEnd"/>
                            <w:r>
                              <w:t>();</w:t>
                            </w:r>
                          </w:p>
                          <w:p w14:paraId="782212D1" w14:textId="77777777" w:rsidR="009A3799" w:rsidRDefault="009A3799" w:rsidP="009A3799">
                            <w:pPr>
                              <w:pStyle w:val="af7"/>
                            </w:pPr>
                            <w:r>
                              <w:t xml:space="preserve">  Init_Timer0_A5();</w:t>
                            </w:r>
                          </w:p>
                          <w:p w14:paraId="4E38D65C" w14:textId="77777777" w:rsidR="009A3799" w:rsidRDefault="009A3799" w:rsidP="009A3799">
                            <w:pPr>
                              <w:pStyle w:val="af7"/>
                            </w:pPr>
                            <w:r>
                              <w:rPr>
                                <w:rFonts w:hint="eastAsia"/>
                              </w:rPr>
                              <w:t xml:space="preserve">  _EINT()  ;          </w:t>
                            </w:r>
                            <w:r w:rsidR="008C3B98">
                              <w:rPr>
                                <w:rFonts w:hint="eastAsia"/>
                              </w:rPr>
                              <w:t xml:space="preserve">    </w:t>
                            </w:r>
                            <w:r>
                              <w:rPr>
                                <w:rFonts w:hint="eastAsia"/>
                              </w:rPr>
                              <w:t>//</w:t>
                            </w:r>
                            <w:r>
                              <w:rPr>
                                <w:rFonts w:hint="eastAsia"/>
                              </w:rPr>
                              <w:t>开总中断</w:t>
                            </w:r>
                            <w:r>
                              <w:rPr>
                                <w:rFonts w:hint="eastAsia"/>
                              </w:rPr>
                              <w:t xml:space="preserve"> </w:t>
                            </w:r>
                          </w:p>
                          <w:p w14:paraId="758459C4" w14:textId="77777777" w:rsidR="009A3799" w:rsidRDefault="009A3799" w:rsidP="009A3799">
                            <w:pPr>
                              <w:pStyle w:val="af7"/>
                            </w:pPr>
                            <w:r>
                              <w:rPr>
                                <w:rFonts w:hint="eastAsia"/>
                              </w:rPr>
                              <w:t xml:space="preserve">  unsigned char </w:t>
                            </w:r>
                            <w:proofErr w:type="spellStart"/>
                            <w:r>
                              <w:rPr>
                                <w:rFonts w:hint="eastAsia"/>
                              </w:rPr>
                              <w:t>i</w:t>
                            </w:r>
                            <w:proofErr w:type="spellEnd"/>
                            <w:r>
                              <w:rPr>
                                <w:rFonts w:hint="eastAsia"/>
                              </w:rPr>
                              <w:t xml:space="preserve"> = 0; //</w:t>
                            </w:r>
                            <w:r>
                              <w:rPr>
                                <w:rFonts w:hint="eastAsia"/>
                              </w:rPr>
                              <w:t>记录正在显示的数码管位数</w:t>
                            </w:r>
                          </w:p>
                          <w:p w14:paraId="7174A5F1" w14:textId="77777777" w:rsidR="009A3799" w:rsidRDefault="009A3799" w:rsidP="009A3799">
                            <w:pPr>
                              <w:pStyle w:val="af7"/>
                            </w:pPr>
                            <w:r>
                              <w:rPr>
                                <w:rFonts w:hint="eastAsia"/>
                              </w:rPr>
                              <w:t xml:space="preserve">  /* </w:t>
                            </w:r>
                            <w:r>
                              <w:rPr>
                                <w:rFonts w:hint="eastAsia"/>
                              </w:rPr>
                              <w:t>选中一个数码管</w:t>
                            </w:r>
                            <w:r>
                              <w:rPr>
                                <w:rFonts w:hint="eastAsia"/>
                              </w:rPr>
                              <w:t xml:space="preserve"> */</w:t>
                            </w:r>
                          </w:p>
                          <w:p w14:paraId="230F0491" w14:textId="77777777" w:rsidR="009A3799" w:rsidRDefault="009A3799" w:rsidP="009A3799">
                            <w:pPr>
                              <w:pStyle w:val="af7"/>
                            </w:pPr>
                            <w:r>
                              <w:t xml:space="preserve">  P1OUT = 0xF0;   </w:t>
                            </w:r>
                          </w:p>
                          <w:p w14:paraId="122EE574" w14:textId="77777777" w:rsidR="009A3799" w:rsidRDefault="009A3799" w:rsidP="009A3799">
                            <w:pPr>
                              <w:pStyle w:val="af7"/>
                            </w:pPr>
                            <w:r>
                              <w:t xml:space="preserve">  P9OUT = 0x0E;</w:t>
                            </w:r>
                          </w:p>
                          <w:p w14:paraId="2C253E27" w14:textId="77777777" w:rsidR="009A3799" w:rsidRDefault="009A3799" w:rsidP="009A3799">
                            <w:pPr>
                              <w:pStyle w:val="af7"/>
                            </w:pPr>
                            <w:r>
                              <w:t xml:space="preserve">  while(1) </w:t>
                            </w:r>
                          </w:p>
                          <w:p w14:paraId="2BCE1BB0" w14:textId="77777777" w:rsidR="009A3799" w:rsidRDefault="009A3799" w:rsidP="009A3799">
                            <w:pPr>
                              <w:pStyle w:val="af7"/>
                            </w:pPr>
                            <w:r>
                              <w:t xml:space="preserve">  {</w:t>
                            </w:r>
                          </w:p>
                          <w:p w14:paraId="1D08E749" w14:textId="77777777" w:rsidR="009A3799" w:rsidRDefault="009A3799" w:rsidP="009A3799">
                            <w:pPr>
                              <w:pStyle w:val="af7"/>
                            </w:pPr>
                            <w:r>
                              <w:rPr>
                                <w:rFonts w:hint="eastAsia"/>
                              </w:rPr>
                              <w:t xml:space="preserve">    if(flag_2s == 1) //2s</w:t>
                            </w:r>
                            <w:r>
                              <w:rPr>
                                <w:rFonts w:hint="eastAsia"/>
                              </w:rPr>
                              <w:t>到达</w:t>
                            </w:r>
                          </w:p>
                          <w:p w14:paraId="799DA5C5" w14:textId="77777777" w:rsidR="009A3799" w:rsidRDefault="009A3799" w:rsidP="009A3799">
                            <w:pPr>
                              <w:pStyle w:val="af7"/>
                            </w:pPr>
                            <w:r>
                              <w:t xml:space="preserve">    {</w:t>
                            </w:r>
                          </w:p>
                          <w:p w14:paraId="2FED76FF" w14:textId="77777777" w:rsidR="009A3799" w:rsidRDefault="009A3799" w:rsidP="009A3799">
                            <w:pPr>
                              <w:pStyle w:val="af7"/>
                            </w:pPr>
                            <w:r>
                              <w:rPr>
                                <w:rFonts w:hint="eastAsia"/>
                              </w:rPr>
                              <w:t xml:space="preserve">      P8OUT = SMG[</w:t>
                            </w:r>
                            <w:proofErr w:type="spellStart"/>
                            <w:r>
                              <w:rPr>
                                <w:rFonts w:hint="eastAsia"/>
                              </w:rPr>
                              <w:t>i</w:t>
                            </w:r>
                            <w:proofErr w:type="spellEnd"/>
                            <w:r>
                              <w:rPr>
                                <w:rFonts w:hint="eastAsia"/>
                              </w:rPr>
                              <w:t>];  //</w:t>
                            </w:r>
                            <w:r>
                              <w:rPr>
                                <w:rFonts w:hint="eastAsia"/>
                              </w:rPr>
                              <w:t>输出显示</w:t>
                            </w:r>
                          </w:p>
                          <w:p w14:paraId="43FAD500" w14:textId="77777777" w:rsidR="009A3799" w:rsidRDefault="009A3799" w:rsidP="009A3799">
                            <w:pPr>
                              <w:pStyle w:val="af7"/>
                            </w:pPr>
                            <w:r>
                              <w:rPr>
                                <w:rFonts w:hint="eastAsia"/>
                              </w:rPr>
                              <w:t xml:space="preserve">      </w:t>
                            </w:r>
                            <w:proofErr w:type="spellStart"/>
                            <w:r>
                              <w:rPr>
                                <w:rFonts w:hint="eastAsia"/>
                              </w:rPr>
                              <w:t>i</w:t>
                            </w:r>
                            <w:proofErr w:type="spellEnd"/>
                            <w:r>
                              <w:rPr>
                                <w:rFonts w:hint="eastAsia"/>
                              </w:rPr>
                              <w:t xml:space="preserve">++;             </w:t>
                            </w:r>
                            <w:r w:rsidR="008C3B98">
                              <w:rPr>
                                <w:rFonts w:hint="eastAsia"/>
                              </w:rPr>
                              <w:t xml:space="preserve">  </w:t>
                            </w:r>
                            <w:r>
                              <w:rPr>
                                <w:rFonts w:hint="eastAsia"/>
                              </w:rPr>
                              <w:t>//</w:t>
                            </w:r>
                            <w:r>
                              <w:rPr>
                                <w:rFonts w:hint="eastAsia"/>
                              </w:rPr>
                              <w:t>显示</w:t>
                            </w:r>
                            <w:r>
                              <w:rPr>
                                <w:rFonts w:hint="eastAsia"/>
                              </w:rPr>
                              <w:t>+1</w:t>
                            </w:r>
                          </w:p>
                          <w:p w14:paraId="08CA3BF7" w14:textId="77777777" w:rsidR="009A3799" w:rsidRDefault="009A3799" w:rsidP="009A3799">
                            <w:pPr>
                              <w:pStyle w:val="af7"/>
                            </w:pPr>
                            <w:r>
                              <w:t xml:space="preserve">      if(</w:t>
                            </w:r>
                            <w:proofErr w:type="spellStart"/>
                            <w:r>
                              <w:t>i</w:t>
                            </w:r>
                            <w:proofErr w:type="spellEnd"/>
                            <w:r>
                              <w:t>==10)</w:t>
                            </w:r>
                          </w:p>
                          <w:p w14:paraId="516B39D6" w14:textId="77777777" w:rsidR="009A3799" w:rsidRDefault="009A3799" w:rsidP="009A3799">
                            <w:pPr>
                              <w:pStyle w:val="af7"/>
                            </w:pPr>
                            <w:r>
                              <w:rPr>
                                <w:rFonts w:hint="eastAsia"/>
                              </w:rPr>
                              <w:t xml:space="preserve">        </w:t>
                            </w:r>
                            <w:proofErr w:type="spellStart"/>
                            <w:r>
                              <w:rPr>
                                <w:rFonts w:hint="eastAsia"/>
                              </w:rPr>
                              <w:t>i</w:t>
                            </w:r>
                            <w:proofErr w:type="spellEnd"/>
                            <w:r>
                              <w:rPr>
                                <w:rFonts w:hint="eastAsia"/>
                              </w:rPr>
                              <w:t xml:space="preserve"> = 0;         </w:t>
                            </w:r>
                            <w:r w:rsidR="008C3B98">
                              <w:rPr>
                                <w:rFonts w:hint="eastAsia"/>
                              </w:rPr>
                              <w:t xml:space="preserve"> </w:t>
                            </w:r>
                            <w:r>
                              <w:rPr>
                                <w:rFonts w:hint="eastAsia"/>
                              </w:rPr>
                              <w:t>//</w:t>
                            </w:r>
                            <w:r>
                              <w:rPr>
                                <w:rFonts w:hint="eastAsia"/>
                              </w:rPr>
                              <w:t>从</w:t>
                            </w:r>
                            <w:r>
                              <w:rPr>
                                <w:rFonts w:hint="eastAsia"/>
                              </w:rPr>
                              <w:t>0</w:t>
                            </w:r>
                            <w:r>
                              <w:rPr>
                                <w:rFonts w:hint="eastAsia"/>
                              </w:rPr>
                              <w:t>开始重复</w:t>
                            </w:r>
                          </w:p>
                          <w:p w14:paraId="1996AF0C" w14:textId="77777777" w:rsidR="009A3799" w:rsidRDefault="009A3799" w:rsidP="009A3799">
                            <w:pPr>
                              <w:pStyle w:val="af7"/>
                            </w:pPr>
                            <w:r>
                              <w:t xml:space="preserve">      flag_2s = 0;</w:t>
                            </w:r>
                          </w:p>
                          <w:p w14:paraId="44C60CD7" w14:textId="77777777" w:rsidR="009A3799" w:rsidRDefault="009A3799" w:rsidP="009A3799">
                            <w:pPr>
                              <w:pStyle w:val="af7"/>
                            </w:pPr>
                            <w:r>
                              <w:t xml:space="preserve">    }</w:t>
                            </w:r>
                          </w:p>
                          <w:p w14:paraId="7CE777C2" w14:textId="77777777" w:rsidR="009A3799" w:rsidRDefault="009A3799" w:rsidP="009A3799">
                            <w:pPr>
                              <w:pStyle w:val="af7"/>
                            </w:pPr>
                            <w:r>
                              <w:t xml:space="preserve">  }</w:t>
                            </w:r>
                          </w:p>
                          <w:p w14:paraId="56EA3DA5" w14:textId="77777777" w:rsidR="00B17121" w:rsidRPr="00DA5F9F" w:rsidRDefault="009A3799" w:rsidP="009A3799">
                            <w:pPr>
                              <w:pStyle w:val="af7"/>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6279D6" id="文本框 3" o:spid="_x0000_s1032" type="#_x0000_t202" style="width:330.7pt;height:3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" fillcolor="white [3201]" strokeweight=".5pt">
                <v:textbox>
                  <w:txbxContent>
                    <w:p w14:paraId="30EFBAB2" w14:textId="77777777" w:rsidR="009A3799" w:rsidRDefault="009A3799" w:rsidP="009A3799">
                      <w:pPr>
                        <w:pStyle w:val="af7"/>
                      </w:pPr>
                      <w:r>
                        <w:t>void main(void)</w:t>
                      </w:r>
                    </w:p>
                    <w:p w14:paraId="77DA1B1F" w14:textId="77777777" w:rsidR="009A3799" w:rsidRDefault="009A3799" w:rsidP="009A3799">
                      <w:pPr>
                        <w:pStyle w:val="af7"/>
                      </w:pPr>
                      <w:r>
                        <w:t>{</w:t>
                      </w:r>
                    </w:p>
                    <w:p w14:paraId="054F7A03" w14:textId="77777777" w:rsidR="009A3799" w:rsidRDefault="009A3799" w:rsidP="009A3799">
                      <w:pPr>
                        <w:pStyle w:val="af7"/>
                      </w:pPr>
                      <w:r>
                        <w:t xml:space="preserve">  </w:t>
                      </w:r>
                      <w:proofErr w:type="spellStart"/>
                      <w:r>
                        <w:t>WDT_int</w:t>
                      </w:r>
                      <w:proofErr w:type="spellEnd"/>
                      <w:r>
                        <w:t>();</w:t>
                      </w:r>
                    </w:p>
                    <w:p w14:paraId="55088168" w14:textId="77777777" w:rsidR="009A3799" w:rsidRDefault="009A3799" w:rsidP="009A3799">
                      <w:pPr>
                        <w:pStyle w:val="af7"/>
                      </w:pPr>
                      <w:r>
                        <w:t xml:space="preserve">  </w:t>
                      </w:r>
                      <w:proofErr w:type="spellStart"/>
                      <w:r>
                        <w:t>clock_int</w:t>
                      </w:r>
                      <w:proofErr w:type="spellEnd"/>
                      <w:r>
                        <w:t>();</w:t>
                      </w:r>
                    </w:p>
                    <w:p w14:paraId="42595516" w14:textId="77777777" w:rsidR="009A3799" w:rsidRDefault="009A3799" w:rsidP="009A3799">
                      <w:pPr>
                        <w:pStyle w:val="af7"/>
                      </w:pPr>
                      <w:r>
                        <w:t xml:space="preserve">  </w:t>
                      </w:r>
                      <w:proofErr w:type="spellStart"/>
                      <w:r>
                        <w:t>port_int</w:t>
                      </w:r>
                      <w:proofErr w:type="spellEnd"/>
                      <w:r>
                        <w:t>();</w:t>
                      </w:r>
                    </w:p>
                    <w:p w14:paraId="782212D1" w14:textId="77777777" w:rsidR="009A3799" w:rsidRDefault="009A3799" w:rsidP="009A3799">
                      <w:pPr>
                        <w:pStyle w:val="af7"/>
                      </w:pPr>
                      <w:r>
                        <w:t xml:space="preserve">  Init_Timer0_A5();</w:t>
                      </w:r>
                    </w:p>
                    <w:p w14:paraId="4E38D65C" w14:textId="77777777" w:rsidR="009A3799" w:rsidRDefault="009A3799" w:rsidP="009A3799">
                      <w:pPr>
                        <w:pStyle w:val="af7"/>
                      </w:pPr>
                      <w:r>
                        <w:rPr>
                          <w:rFonts w:hint="eastAsia"/>
                        </w:rPr>
                        <w:t xml:space="preserve">  _EINT()  ;          </w:t>
                      </w:r>
                      <w:r w:rsidR="008C3B98">
                        <w:rPr>
                          <w:rFonts w:hint="eastAsia"/>
                        </w:rPr>
                        <w:t xml:space="preserve">    </w:t>
                      </w:r>
                      <w:r>
                        <w:rPr>
                          <w:rFonts w:hint="eastAsia"/>
                        </w:rPr>
                        <w:t>//</w:t>
                      </w:r>
                      <w:r>
                        <w:rPr>
                          <w:rFonts w:hint="eastAsia"/>
                        </w:rPr>
                        <w:t>开总中断</w:t>
                      </w:r>
                      <w:r>
                        <w:rPr>
                          <w:rFonts w:hint="eastAsia"/>
                        </w:rPr>
                        <w:t xml:space="preserve"> </w:t>
                      </w:r>
                    </w:p>
                    <w:p w14:paraId="758459C4" w14:textId="77777777" w:rsidR="009A3799" w:rsidRDefault="009A3799" w:rsidP="009A3799">
                      <w:pPr>
                        <w:pStyle w:val="af7"/>
                      </w:pPr>
                      <w:r>
                        <w:rPr>
                          <w:rFonts w:hint="eastAsia"/>
                        </w:rPr>
                        <w:t xml:space="preserve">  unsigned char </w:t>
                      </w:r>
                      <w:proofErr w:type="spellStart"/>
                      <w:r>
                        <w:rPr>
                          <w:rFonts w:hint="eastAsia"/>
                        </w:rPr>
                        <w:t>i</w:t>
                      </w:r>
                      <w:proofErr w:type="spellEnd"/>
                      <w:r>
                        <w:rPr>
                          <w:rFonts w:hint="eastAsia"/>
                        </w:rPr>
                        <w:t xml:space="preserve"> = 0; //</w:t>
                      </w:r>
                      <w:r>
                        <w:rPr>
                          <w:rFonts w:hint="eastAsia"/>
                        </w:rPr>
                        <w:t>记录正在显示的数码管位数</w:t>
                      </w:r>
                    </w:p>
                    <w:p w14:paraId="7174A5F1" w14:textId="77777777" w:rsidR="009A3799" w:rsidRDefault="009A3799" w:rsidP="009A3799">
                      <w:pPr>
                        <w:pStyle w:val="af7"/>
                      </w:pPr>
                      <w:r>
                        <w:rPr>
                          <w:rFonts w:hint="eastAsia"/>
                        </w:rPr>
                        <w:t xml:space="preserve">  /* </w:t>
                      </w:r>
                      <w:r>
                        <w:rPr>
                          <w:rFonts w:hint="eastAsia"/>
                        </w:rPr>
                        <w:t>选中一个数码管</w:t>
                      </w:r>
                      <w:r>
                        <w:rPr>
                          <w:rFonts w:hint="eastAsia"/>
                        </w:rPr>
                        <w:t xml:space="preserve"> */</w:t>
                      </w:r>
                    </w:p>
                    <w:p w14:paraId="230F0491" w14:textId="77777777" w:rsidR="009A3799" w:rsidRDefault="009A3799" w:rsidP="009A3799">
                      <w:pPr>
                        <w:pStyle w:val="af7"/>
                      </w:pPr>
                      <w:r>
                        <w:t xml:space="preserve">  P1OUT = 0xF0;   </w:t>
                      </w:r>
                    </w:p>
                    <w:p w14:paraId="122EE574" w14:textId="77777777" w:rsidR="009A3799" w:rsidRDefault="009A3799" w:rsidP="009A3799">
                      <w:pPr>
                        <w:pStyle w:val="af7"/>
                      </w:pPr>
                      <w:r>
                        <w:t xml:space="preserve">  P9OUT = 0x0E;</w:t>
                      </w:r>
                    </w:p>
                    <w:p w14:paraId="2C253E27" w14:textId="77777777" w:rsidR="009A3799" w:rsidRDefault="009A3799" w:rsidP="009A3799">
                      <w:pPr>
                        <w:pStyle w:val="af7"/>
                      </w:pPr>
                      <w:r>
                        <w:t xml:space="preserve">  while(1) </w:t>
                      </w:r>
                    </w:p>
                    <w:p w14:paraId="2BCE1BB0" w14:textId="77777777" w:rsidR="009A3799" w:rsidRDefault="009A3799" w:rsidP="009A3799">
                      <w:pPr>
                        <w:pStyle w:val="af7"/>
                      </w:pPr>
                      <w:r>
                        <w:t xml:space="preserve">  {</w:t>
                      </w:r>
                    </w:p>
                    <w:p w14:paraId="1D08E749" w14:textId="77777777" w:rsidR="009A3799" w:rsidRDefault="009A3799" w:rsidP="009A3799">
                      <w:pPr>
                        <w:pStyle w:val="af7"/>
                      </w:pPr>
                      <w:r>
                        <w:rPr>
                          <w:rFonts w:hint="eastAsia"/>
                        </w:rPr>
                        <w:t xml:space="preserve">    if(flag_2s == 1) //2s</w:t>
                      </w:r>
                      <w:r>
                        <w:rPr>
                          <w:rFonts w:hint="eastAsia"/>
                        </w:rPr>
                        <w:t>到达</w:t>
                      </w:r>
                    </w:p>
                    <w:p w14:paraId="799DA5C5" w14:textId="77777777" w:rsidR="009A3799" w:rsidRDefault="009A3799" w:rsidP="009A3799">
                      <w:pPr>
                        <w:pStyle w:val="af7"/>
                      </w:pPr>
                      <w:r>
                        <w:t xml:space="preserve">    {</w:t>
                      </w:r>
                    </w:p>
                    <w:p w14:paraId="2FED76FF" w14:textId="77777777" w:rsidR="009A3799" w:rsidRDefault="009A3799" w:rsidP="009A3799">
                      <w:pPr>
                        <w:pStyle w:val="af7"/>
                      </w:pPr>
                      <w:r>
                        <w:rPr>
                          <w:rFonts w:hint="eastAsia"/>
                        </w:rPr>
                        <w:t xml:space="preserve">      P8OUT = SMG[</w:t>
                      </w:r>
                      <w:proofErr w:type="spellStart"/>
                      <w:r>
                        <w:rPr>
                          <w:rFonts w:hint="eastAsia"/>
                        </w:rPr>
                        <w:t>i</w:t>
                      </w:r>
                      <w:proofErr w:type="spellEnd"/>
                      <w:r>
                        <w:rPr>
                          <w:rFonts w:hint="eastAsia"/>
                        </w:rPr>
                        <w:t>];  //</w:t>
                      </w:r>
                      <w:r>
                        <w:rPr>
                          <w:rFonts w:hint="eastAsia"/>
                        </w:rPr>
                        <w:t>输出显示</w:t>
                      </w:r>
                    </w:p>
                    <w:p w14:paraId="43FAD500" w14:textId="77777777" w:rsidR="009A3799" w:rsidRDefault="009A3799" w:rsidP="009A3799">
                      <w:pPr>
                        <w:pStyle w:val="af7"/>
                      </w:pPr>
                      <w:r>
                        <w:rPr>
                          <w:rFonts w:hint="eastAsia"/>
                        </w:rPr>
                        <w:t xml:space="preserve">      </w:t>
                      </w:r>
                      <w:proofErr w:type="spellStart"/>
                      <w:r>
                        <w:rPr>
                          <w:rFonts w:hint="eastAsia"/>
                        </w:rPr>
                        <w:t>i</w:t>
                      </w:r>
                      <w:proofErr w:type="spellEnd"/>
                      <w:r>
                        <w:rPr>
                          <w:rFonts w:hint="eastAsia"/>
                        </w:rPr>
                        <w:t xml:space="preserve">++;             </w:t>
                      </w:r>
                      <w:r w:rsidR="008C3B98">
                        <w:rPr>
                          <w:rFonts w:hint="eastAsia"/>
                        </w:rPr>
                        <w:t xml:space="preserve">  </w:t>
                      </w:r>
                      <w:r>
                        <w:rPr>
                          <w:rFonts w:hint="eastAsia"/>
                        </w:rPr>
                        <w:t>//</w:t>
                      </w:r>
                      <w:r>
                        <w:rPr>
                          <w:rFonts w:hint="eastAsia"/>
                        </w:rPr>
                        <w:t>显示</w:t>
                      </w:r>
                      <w:r>
                        <w:rPr>
                          <w:rFonts w:hint="eastAsia"/>
                        </w:rPr>
                        <w:t>+1</w:t>
                      </w:r>
                    </w:p>
                    <w:p w14:paraId="08CA3BF7" w14:textId="77777777" w:rsidR="009A3799" w:rsidRDefault="009A3799" w:rsidP="009A3799">
                      <w:pPr>
                        <w:pStyle w:val="af7"/>
                      </w:pPr>
                      <w:r>
                        <w:t xml:space="preserve">      if(</w:t>
                      </w:r>
                      <w:proofErr w:type="spellStart"/>
                      <w:r>
                        <w:t>i</w:t>
                      </w:r>
                      <w:proofErr w:type="spellEnd"/>
                      <w:r>
                        <w:t>==10)</w:t>
                      </w:r>
                    </w:p>
                    <w:p w14:paraId="516B39D6" w14:textId="77777777" w:rsidR="009A3799" w:rsidRDefault="009A3799" w:rsidP="009A3799">
                      <w:pPr>
                        <w:pStyle w:val="af7"/>
                      </w:pPr>
                      <w:r>
                        <w:rPr>
                          <w:rFonts w:hint="eastAsia"/>
                        </w:rPr>
                        <w:t xml:space="preserve">        </w:t>
                      </w:r>
                      <w:proofErr w:type="spellStart"/>
                      <w:r>
                        <w:rPr>
                          <w:rFonts w:hint="eastAsia"/>
                        </w:rPr>
                        <w:t>i</w:t>
                      </w:r>
                      <w:proofErr w:type="spellEnd"/>
                      <w:r>
                        <w:rPr>
                          <w:rFonts w:hint="eastAsia"/>
                        </w:rPr>
                        <w:t xml:space="preserve"> = 0;         </w:t>
                      </w:r>
                      <w:r w:rsidR="008C3B98">
                        <w:rPr>
                          <w:rFonts w:hint="eastAsia"/>
                        </w:rPr>
                        <w:t xml:space="preserve"> </w:t>
                      </w:r>
                      <w:r>
                        <w:rPr>
                          <w:rFonts w:hint="eastAsia"/>
                        </w:rPr>
                        <w:t>//</w:t>
                      </w:r>
                      <w:r>
                        <w:rPr>
                          <w:rFonts w:hint="eastAsia"/>
                        </w:rPr>
                        <w:t>从</w:t>
                      </w:r>
                      <w:r>
                        <w:rPr>
                          <w:rFonts w:hint="eastAsia"/>
                        </w:rPr>
                        <w:t>0</w:t>
                      </w:r>
                      <w:r>
                        <w:rPr>
                          <w:rFonts w:hint="eastAsia"/>
                        </w:rPr>
                        <w:t>开始重复</w:t>
                      </w:r>
                    </w:p>
                    <w:p w14:paraId="1996AF0C" w14:textId="77777777" w:rsidR="009A3799" w:rsidRDefault="009A3799" w:rsidP="009A3799">
                      <w:pPr>
                        <w:pStyle w:val="af7"/>
                      </w:pPr>
                      <w:r>
                        <w:t xml:space="preserve">      flag_2s = 0;</w:t>
                      </w:r>
                    </w:p>
                    <w:p w14:paraId="44C60CD7" w14:textId="77777777" w:rsidR="009A3799" w:rsidRDefault="009A3799" w:rsidP="009A3799">
                      <w:pPr>
                        <w:pStyle w:val="af7"/>
                      </w:pPr>
                      <w:r>
                        <w:t xml:space="preserve">    }</w:t>
                      </w:r>
                    </w:p>
                    <w:p w14:paraId="7CE777C2" w14:textId="77777777" w:rsidR="009A3799" w:rsidRDefault="009A3799" w:rsidP="009A3799">
                      <w:pPr>
                        <w:pStyle w:val="af7"/>
                      </w:pPr>
                      <w:r>
                        <w:t xml:space="preserve">  }</w:t>
                      </w:r>
                    </w:p>
                    <w:p w14:paraId="56EA3DA5" w14:textId="77777777" w:rsidR="00B17121" w:rsidRPr="00DA5F9F" w:rsidRDefault="009A3799" w:rsidP="009A3799">
                      <w:pPr>
                        <w:pStyle w:val="af7"/>
                      </w:pPr>
                      <w:r>
                        <w:t>}</w:t>
                      </w:r>
                    </w:p>
                  </w:txbxContent>
                </v:textbox>
                <w10:anchorlock/>
              </v:shape>
            </w:pict>
          </mc:Fallback>
        </mc:AlternateContent>
      </w:r>
    </w:p>
    <w:p w14:paraId="20BA116F" w14:textId="77777777" w:rsidR="00273F3B" w:rsidRDefault="00273F3B" w:rsidP="009108A9">
      <w:pPr>
        <w:pStyle w:val="10"/>
        <w:numPr>
          <w:ilvl w:val="0"/>
          <w:numId w:val="38"/>
        </w:numPr>
        <w:spacing w:before="163" w:after="163"/>
      </w:pPr>
      <w:r>
        <w:rPr>
          <w:rFonts w:hint="eastAsia"/>
        </w:rPr>
        <w:lastRenderedPageBreak/>
        <w:t>实验二：矩阵键盘实验</w:t>
      </w:r>
    </w:p>
    <w:p w14:paraId="1D3BA040" w14:textId="77777777" w:rsidR="009108A9" w:rsidRDefault="009108A9" w:rsidP="009108A9">
      <w:pPr>
        <w:pStyle w:val="20"/>
        <w:numPr>
          <w:ilvl w:val="1"/>
          <w:numId w:val="38"/>
        </w:numPr>
        <w:spacing w:before="163"/>
      </w:pPr>
      <w:r>
        <w:rPr>
          <w:rFonts w:hint="eastAsia"/>
        </w:rPr>
        <w:t>实验内容</w:t>
      </w:r>
    </w:p>
    <w:p w14:paraId="137F7153" w14:textId="77777777" w:rsidR="009108A9" w:rsidRDefault="009108A9" w:rsidP="009108A9">
      <w:pPr>
        <w:ind w:firstLine="480"/>
      </w:pPr>
      <w:r>
        <w:rPr>
          <w:rFonts w:hint="eastAsia"/>
        </w:rPr>
        <w:t>使用</w:t>
      </w:r>
      <w:r>
        <w:rPr>
          <w:rFonts w:hint="eastAsia"/>
        </w:rPr>
        <w:t>MSP430F5438</w:t>
      </w:r>
      <w:r>
        <w:rPr>
          <w:rFonts w:hint="eastAsia"/>
        </w:rPr>
        <w:t>单片机开发板，利用开发板上的矩阵键盘模块进行按键输入，使得按键按下后数码管显示对应按键的键值。</w:t>
      </w:r>
    </w:p>
    <w:p w14:paraId="1B2B27DD" w14:textId="77777777" w:rsidR="009108A9" w:rsidRDefault="009108A9" w:rsidP="009108A9">
      <w:pPr>
        <w:pStyle w:val="20"/>
        <w:numPr>
          <w:ilvl w:val="1"/>
          <w:numId w:val="38"/>
        </w:numPr>
        <w:spacing w:before="163"/>
      </w:pPr>
      <w:r>
        <w:rPr>
          <w:rFonts w:hint="eastAsia"/>
        </w:rPr>
        <w:t>硬件原理分析</w:t>
      </w:r>
    </w:p>
    <w:p w14:paraId="61A5114A" w14:textId="77777777" w:rsidR="0022789A" w:rsidRDefault="0022789A" w:rsidP="0022789A">
      <w:pPr>
        <w:ind w:firstLine="480"/>
      </w:pPr>
      <w:r>
        <w:rPr>
          <w:rFonts w:hint="eastAsia"/>
        </w:rPr>
        <w:t>数码管仍然与实验一中相同。本实验中用到了矩阵键盘，开发板上，</w:t>
      </w:r>
      <w:r>
        <w:rPr>
          <w:rFonts w:hint="eastAsia"/>
        </w:rPr>
        <w:t>P6.0-P6.3</w:t>
      </w:r>
      <w:r>
        <w:rPr>
          <w:rFonts w:hint="eastAsia"/>
        </w:rPr>
        <w:t>为矩阵键盘行，</w:t>
      </w:r>
      <w:r>
        <w:rPr>
          <w:rFonts w:hint="eastAsia"/>
        </w:rPr>
        <w:t>P6.4-P6.7</w:t>
      </w:r>
      <w:r>
        <w:rPr>
          <w:rFonts w:hint="eastAsia"/>
        </w:rPr>
        <w:t>为矩阵键盘列。</w:t>
      </w:r>
    </w:p>
    <w:p w14:paraId="14953314" w14:textId="77777777" w:rsidR="0022789A" w:rsidRPr="0022789A" w:rsidRDefault="0022789A" w:rsidP="00C756C0">
      <w:pPr>
        <w:ind w:firstLine="480"/>
      </w:pPr>
      <w:r>
        <w:rPr>
          <w:rFonts w:hint="eastAsia"/>
        </w:rPr>
        <w:t>键盘扫描有扫描法和反转法</w:t>
      </w:r>
      <w:r w:rsidR="00E54316">
        <w:rPr>
          <w:rFonts w:hint="eastAsia"/>
        </w:rPr>
        <w:t>，实验中我们采用反转法来确定按键值</w:t>
      </w:r>
      <w:r w:rsidR="00534390">
        <w:rPr>
          <w:rFonts w:hint="eastAsia"/>
        </w:rPr>
        <w:t>。</w:t>
      </w:r>
      <w:r w:rsidR="00F12653">
        <w:rPr>
          <w:rFonts w:hint="eastAsia"/>
        </w:rPr>
        <w:t>在开发板例程中按键单独定义在一</w:t>
      </w:r>
      <w:r w:rsidR="00F12653">
        <w:rPr>
          <w:rFonts w:hint="eastAsia"/>
        </w:rPr>
        <w:t>c</w:t>
      </w:r>
      <w:r w:rsidR="00F12653">
        <w:rPr>
          <w:rFonts w:hint="eastAsia"/>
        </w:rPr>
        <w:t>文件中，我们将其添加到自己的工程中并包含其头文件以供调用。反转法的基本原理为：</w:t>
      </w:r>
      <w:r w:rsidR="00E80CC9">
        <w:rPr>
          <w:rFonts w:hint="eastAsia"/>
        </w:rPr>
        <w:t>第一步：</w:t>
      </w:r>
      <w:r w:rsidR="00E80CC9" w:rsidRPr="00E80CC9">
        <w:rPr>
          <w:rFonts w:hint="eastAsia"/>
        </w:rPr>
        <w:t>将行线编程为输入线，列线编程为输出线，并使输出线输出全“</w:t>
      </w:r>
      <w:r w:rsidR="00E80CC9" w:rsidRPr="00E80CC9">
        <w:rPr>
          <w:rFonts w:hint="eastAsia"/>
        </w:rPr>
        <w:t>0</w:t>
      </w:r>
      <w:r w:rsidR="00E80CC9" w:rsidRPr="00E80CC9">
        <w:rPr>
          <w:rFonts w:hint="eastAsia"/>
        </w:rPr>
        <w:t>”，则行线中电平由高变到低的所在行为按键所在行。</w:t>
      </w:r>
      <w:r w:rsidR="00E80CC9">
        <w:rPr>
          <w:rFonts w:hint="eastAsia"/>
        </w:rPr>
        <w:t>第二步：</w:t>
      </w:r>
      <w:r w:rsidR="00C756C0" w:rsidRPr="00C756C0">
        <w:rPr>
          <w:rFonts w:hint="eastAsia"/>
        </w:rPr>
        <w:t>同第一步完全相反，将行线编程为输出线，列线编程为输入线，并使输出线输出全“</w:t>
      </w:r>
      <w:r w:rsidR="00C756C0" w:rsidRPr="00C756C0">
        <w:rPr>
          <w:rFonts w:hint="eastAsia"/>
        </w:rPr>
        <w:t>0</w:t>
      </w:r>
      <w:r w:rsidR="00C756C0" w:rsidRPr="00C756C0">
        <w:rPr>
          <w:rFonts w:hint="eastAsia"/>
        </w:rPr>
        <w:t>”，则列线中电平由高到低的所在列为按键所在列。</w:t>
      </w:r>
    </w:p>
    <w:p w14:paraId="3AD54F06" w14:textId="77777777" w:rsidR="009108A9" w:rsidRDefault="009108A9" w:rsidP="00B24E73">
      <w:pPr>
        <w:pStyle w:val="20"/>
        <w:numPr>
          <w:ilvl w:val="1"/>
          <w:numId w:val="38"/>
        </w:numPr>
        <w:spacing w:before="163"/>
      </w:pPr>
      <w:r>
        <w:rPr>
          <w:rFonts w:hint="eastAsia"/>
        </w:rPr>
        <w:t>程序设计</w:t>
      </w:r>
    </w:p>
    <w:p w14:paraId="24455AF8" w14:textId="77777777" w:rsidR="00C756C0" w:rsidRPr="00C756C0" w:rsidRDefault="00C756C0" w:rsidP="00C756C0">
      <w:pPr>
        <w:ind w:firstLine="480"/>
      </w:pPr>
      <w:r>
        <w:rPr>
          <w:rFonts w:hint="eastAsia"/>
        </w:rPr>
        <w:t>按照原理分析，为了使程序结构更清晰，按键模块放到单独的</w:t>
      </w:r>
      <w:r>
        <w:rPr>
          <w:rFonts w:hint="eastAsia"/>
        </w:rPr>
        <w:t>.c</w:t>
      </w:r>
      <w:r>
        <w:rPr>
          <w:rFonts w:hint="eastAsia"/>
        </w:rPr>
        <w:t>文件进行管理，同样为了程序清晰，一些常用的操作如设置端口输入输出模式的操作用宏定义的方式定义在了头文件中，在编译时会自动展开，按键函数的设计按照硬件原理的分析进行设计，此函数返回值为无符号整型</w:t>
      </w:r>
      <w:r>
        <w:rPr>
          <w:rFonts w:hint="eastAsia"/>
        </w:rPr>
        <w:t>8bit</w:t>
      </w:r>
      <w:r>
        <w:rPr>
          <w:rFonts w:hint="eastAsia"/>
        </w:rPr>
        <w:t>数据，按照返回值去控制数码管显示，主函数为：</w:t>
      </w:r>
    </w:p>
    <w:p w14:paraId="13BFA201" w14:textId="77777777" w:rsidR="00242AE0" w:rsidRPr="00242AE0" w:rsidRDefault="00557BA8" w:rsidP="00242AE0">
      <w:pPr>
        <w:ind w:firstLine="480"/>
      </w:pPr>
      <w:r>
        <w:rPr>
          <w:rFonts w:hint="eastAsia"/>
          <w:noProof/>
        </w:rPr>
        <w:lastRenderedPageBreak/>
        <mc:AlternateContent>
          <mc:Choice Requires="wps">
            <w:drawing>
              <wp:inline distT="0" distB="0" distL="0" distR="0" wp14:anchorId="3DF00155" wp14:editId="3B6FFCC9">
                <wp:extent cx="4199860" cy="3402419"/>
                <wp:effectExtent l="0" t="0" r="10795" b="26670"/>
                <wp:docPr id="4" name="文本框 4"/>
                <wp:cNvGraphicFramePr/>
                <a:graphic xmlns:a="http://schemas.openxmlformats.org/drawingml/2006/main">
                  <a:graphicData uri="http://schemas.microsoft.com/office/word/2010/wordprocessingShape">
                    <wps:wsp>
                      <wps:cNvSpPr txBox="1"/>
                      <wps:spPr>
                        <a:xfrm>
                          <a:off x="0" y="0"/>
                          <a:ext cx="4199860" cy="3402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1D5BC3" w14:textId="77777777" w:rsidR="00557BA8" w:rsidRDefault="00557BA8" w:rsidP="00557BA8">
                            <w:pPr>
                              <w:pStyle w:val="af7"/>
                            </w:pPr>
                            <w:r>
                              <w:t>void main(void)</w:t>
                            </w:r>
                          </w:p>
                          <w:p w14:paraId="70560E7F" w14:textId="77777777" w:rsidR="00557BA8" w:rsidRDefault="00557BA8" w:rsidP="00557BA8">
                            <w:pPr>
                              <w:pStyle w:val="af7"/>
                            </w:pPr>
                            <w:r>
                              <w:t>{</w:t>
                            </w:r>
                          </w:p>
                          <w:p w14:paraId="307702FE" w14:textId="77777777" w:rsidR="00557BA8" w:rsidRDefault="00557BA8" w:rsidP="00557BA8">
                            <w:pPr>
                              <w:pStyle w:val="af7"/>
                            </w:pPr>
                            <w:r>
                              <w:rPr>
                                <w:rFonts w:hint="eastAsia"/>
                              </w:rPr>
                              <w:t xml:space="preserve">  </w:t>
                            </w:r>
                            <w:proofErr w:type="spellStart"/>
                            <w:r>
                              <w:rPr>
                                <w:rFonts w:hint="eastAsia"/>
                              </w:rPr>
                              <w:t>WDT_int</w:t>
                            </w:r>
                            <w:proofErr w:type="spellEnd"/>
                            <w:r>
                              <w:rPr>
                                <w:rFonts w:hint="eastAsia"/>
                              </w:rPr>
                              <w:t>();        //</w:t>
                            </w:r>
                            <w:r>
                              <w:rPr>
                                <w:rFonts w:hint="eastAsia"/>
                              </w:rPr>
                              <w:t>关闭看门狗</w:t>
                            </w:r>
                          </w:p>
                          <w:p w14:paraId="60BA90A1" w14:textId="77777777" w:rsidR="00557BA8" w:rsidRDefault="00557BA8" w:rsidP="00557BA8">
                            <w:pPr>
                              <w:pStyle w:val="af7"/>
                            </w:pPr>
                            <w:r>
                              <w:rPr>
                                <w:rFonts w:hint="eastAsia"/>
                              </w:rPr>
                              <w:t xml:space="preserve">  </w:t>
                            </w:r>
                            <w:proofErr w:type="spellStart"/>
                            <w:r>
                              <w:rPr>
                                <w:rFonts w:hint="eastAsia"/>
                              </w:rPr>
                              <w:t>clock_int</w:t>
                            </w:r>
                            <w:proofErr w:type="spellEnd"/>
                            <w:r>
                              <w:rPr>
                                <w:rFonts w:hint="eastAsia"/>
                              </w:rPr>
                              <w:t>();      //</w:t>
                            </w:r>
                            <w:r>
                              <w:rPr>
                                <w:rFonts w:hint="eastAsia"/>
                              </w:rPr>
                              <w:t>时钟初始化</w:t>
                            </w:r>
                          </w:p>
                          <w:p w14:paraId="704B5FD4" w14:textId="77777777" w:rsidR="00557BA8" w:rsidRDefault="00557BA8" w:rsidP="00557BA8">
                            <w:pPr>
                              <w:pStyle w:val="af7"/>
                            </w:pPr>
                            <w:r>
                              <w:rPr>
                                <w:rFonts w:hint="eastAsia"/>
                              </w:rPr>
                              <w:t xml:space="preserve">  </w:t>
                            </w:r>
                            <w:proofErr w:type="spellStart"/>
                            <w:r>
                              <w:rPr>
                                <w:rFonts w:hint="eastAsia"/>
                              </w:rPr>
                              <w:t>port_int</w:t>
                            </w:r>
                            <w:proofErr w:type="spellEnd"/>
                            <w:r>
                              <w:rPr>
                                <w:rFonts w:hint="eastAsia"/>
                              </w:rPr>
                              <w:t>();       //IO</w:t>
                            </w:r>
                            <w:r>
                              <w:rPr>
                                <w:rFonts w:hint="eastAsia"/>
                              </w:rPr>
                              <w:t>端口初始化</w:t>
                            </w:r>
                          </w:p>
                          <w:p w14:paraId="16A84513" w14:textId="77777777" w:rsidR="00557BA8" w:rsidRDefault="00557BA8" w:rsidP="00557BA8">
                            <w:pPr>
                              <w:pStyle w:val="af7"/>
                            </w:pPr>
                            <w:r>
                              <w:rPr>
                                <w:rFonts w:hint="eastAsia"/>
                              </w:rPr>
                              <w:t xml:space="preserve">  Init_KeyPad();    //</w:t>
                            </w:r>
                            <w:r>
                              <w:rPr>
                                <w:rFonts w:hint="eastAsia"/>
                              </w:rPr>
                              <w:t>键盘初始化</w:t>
                            </w:r>
                          </w:p>
                          <w:p w14:paraId="506EA386" w14:textId="77777777" w:rsidR="00557BA8" w:rsidRDefault="00557BA8" w:rsidP="00557BA8">
                            <w:pPr>
                              <w:pStyle w:val="af7"/>
                            </w:pPr>
                            <w:r>
                              <w:t xml:space="preserve">  unsigned char key;</w:t>
                            </w:r>
                            <w:r w:rsidR="006A3838">
                              <w:rPr>
                                <w:rFonts w:hint="eastAsia"/>
                              </w:rPr>
                              <w:t xml:space="preserve"> //</w:t>
                            </w:r>
                            <w:r w:rsidR="006A3838">
                              <w:rPr>
                                <w:rFonts w:hint="eastAsia"/>
                              </w:rPr>
                              <w:t>临时保存按键值</w:t>
                            </w:r>
                          </w:p>
                          <w:p w14:paraId="3F84194E" w14:textId="77777777" w:rsidR="00557BA8" w:rsidRDefault="00557BA8" w:rsidP="00557BA8">
                            <w:pPr>
                              <w:pStyle w:val="af7"/>
                            </w:pPr>
                            <w:r>
                              <w:t xml:space="preserve">  while(1)</w:t>
                            </w:r>
                          </w:p>
                          <w:p w14:paraId="49CBA611" w14:textId="77777777" w:rsidR="00557BA8" w:rsidRDefault="00557BA8" w:rsidP="00557BA8">
                            <w:pPr>
                              <w:pStyle w:val="af7"/>
                            </w:pPr>
                            <w:r>
                              <w:t xml:space="preserve">  { </w:t>
                            </w:r>
                          </w:p>
                          <w:p w14:paraId="24AEC720" w14:textId="77777777" w:rsidR="00557BA8" w:rsidRDefault="00557BA8" w:rsidP="00557BA8">
                            <w:pPr>
                              <w:pStyle w:val="af7"/>
                            </w:pPr>
                            <w:r>
                              <w:t xml:space="preserve">    key = </w:t>
                            </w:r>
                            <w:proofErr w:type="spellStart"/>
                            <w:r>
                              <w:t>ReadKey</w:t>
                            </w:r>
                            <w:proofErr w:type="spellEnd"/>
                            <w:r>
                              <w:t>();</w:t>
                            </w:r>
                            <w:r w:rsidR="00E32EF6">
                              <w:rPr>
                                <w:rFonts w:hint="eastAsia"/>
                              </w:rPr>
                              <w:t xml:space="preserve"> </w:t>
                            </w:r>
                          </w:p>
                          <w:p w14:paraId="6019CE25" w14:textId="77777777" w:rsidR="00557BA8" w:rsidRDefault="00557BA8" w:rsidP="00557BA8">
                            <w:pPr>
                              <w:pStyle w:val="af7"/>
                            </w:pPr>
                            <w:r>
                              <w:t xml:space="preserve">    if(key&lt;10)</w:t>
                            </w:r>
                            <w:r w:rsidR="00E32EF6">
                              <w:rPr>
                                <w:rFonts w:hint="eastAsia"/>
                              </w:rPr>
                              <w:tab/>
                              <w:t>//</w:t>
                            </w:r>
                            <w:r w:rsidR="00E32EF6">
                              <w:rPr>
                                <w:rFonts w:hint="eastAsia"/>
                              </w:rPr>
                              <w:t>判断返回值是否为数字</w:t>
                            </w:r>
                          </w:p>
                          <w:p w14:paraId="59065222" w14:textId="77777777" w:rsidR="00557BA8" w:rsidRDefault="00557BA8" w:rsidP="00557BA8">
                            <w:pPr>
                              <w:pStyle w:val="af7"/>
                            </w:pPr>
                            <w:r>
                              <w:t xml:space="preserve">      P8OUT = SMG[key];</w:t>
                            </w:r>
                          </w:p>
                          <w:p w14:paraId="6289C362" w14:textId="77777777" w:rsidR="00557BA8" w:rsidRDefault="00557BA8" w:rsidP="00557BA8">
                            <w:pPr>
                              <w:pStyle w:val="af7"/>
                            </w:pPr>
                            <w:r>
                              <w:t xml:space="preserve">    </w:t>
                            </w:r>
                            <w:proofErr w:type="spellStart"/>
                            <w:r>
                              <w:t>delay_ms</w:t>
                            </w:r>
                            <w:proofErr w:type="spellEnd"/>
                            <w:r>
                              <w:t>(50);</w:t>
                            </w:r>
                            <w:r w:rsidR="00AC693D">
                              <w:rPr>
                                <w:rFonts w:hint="eastAsia"/>
                              </w:rPr>
                              <w:tab/>
                            </w:r>
                            <w:r w:rsidR="00AC693D">
                              <w:rPr>
                                <w:rFonts w:hint="eastAsia"/>
                              </w:rPr>
                              <w:tab/>
                              <w:t>//</w:t>
                            </w:r>
                            <w:r w:rsidR="00AC693D">
                              <w:rPr>
                                <w:rFonts w:hint="eastAsia"/>
                              </w:rPr>
                              <w:t>适当延时</w:t>
                            </w:r>
                          </w:p>
                          <w:p w14:paraId="5A19690E" w14:textId="77777777" w:rsidR="00557BA8" w:rsidRDefault="00557BA8" w:rsidP="00557BA8">
                            <w:pPr>
                              <w:pStyle w:val="af7"/>
                            </w:pPr>
                            <w:r>
                              <w:t xml:space="preserve">  }</w:t>
                            </w:r>
                          </w:p>
                          <w:p w14:paraId="1BE031DA" w14:textId="77777777" w:rsidR="00557BA8" w:rsidRPr="00DA5F9F" w:rsidRDefault="00557BA8" w:rsidP="00557BA8">
                            <w:pPr>
                              <w:pStyle w:val="af7"/>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F00155" id="文本框 4" o:spid="_x0000_s1033" type="#_x0000_t202" style="width:330.7pt;height:26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" fillcolor="white [3201]" strokeweight=".5pt">
                <v:textbox>
                  <w:txbxContent>
                    <w:p w14:paraId="3B1D5BC3" w14:textId="77777777" w:rsidR="00557BA8" w:rsidRDefault="00557BA8" w:rsidP="00557BA8">
                      <w:pPr>
                        <w:pStyle w:val="af7"/>
                      </w:pPr>
                      <w:r>
                        <w:t>void main(void)</w:t>
                      </w:r>
                    </w:p>
                    <w:p w14:paraId="70560E7F" w14:textId="77777777" w:rsidR="00557BA8" w:rsidRDefault="00557BA8" w:rsidP="00557BA8">
                      <w:pPr>
                        <w:pStyle w:val="af7"/>
                      </w:pPr>
                      <w:r>
                        <w:t>{</w:t>
                      </w:r>
                    </w:p>
                    <w:p w14:paraId="307702FE" w14:textId="77777777" w:rsidR="00557BA8" w:rsidRDefault="00557BA8" w:rsidP="00557BA8">
                      <w:pPr>
                        <w:pStyle w:val="af7"/>
                      </w:pPr>
                      <w:r>
                        <w:rPr>
                          <w:rFonts w:hint="eastAsia"/>
                        </w:rPr>
                        <w:t xml:space="preserve">  </w:t>
                      </w:r>
                      <w:proofErr w:type="spellStart"/>
                      <w:r>
                        <w:rPr>
                          <w:rFonts w:hint="eastAsia"/>
                        </w:rPr>
                        <w:t>WDT_int</w:t>
                      </w:r>
                      <w:proofErr w:type="spellEnd"/>
                      <w:r>
                        <w:rPr>
                          <w:rFonts w:hint="eastAsia"/>
                        </w:rPr>
                        <w:t>();        //</w:t>
                      </w:r>
                      <w:r>
                        <w:rPr>
                          <w:rFonts w:hint="eastAsia"/>
                        </w:rPr>
                        <w:t>关闭看门狗</w:t>
                      </w:r>
                    </w:p>
                    <w:p w14:paraId="60BA90A1" w14:textId="77777777" w:rsidR="00557BA8" w:rsidRDefault="00557BA8" w:rsidP="00557BA8">
                      <w:pPr>
                        <w:pStyle w:val="af7"/>
                      </w:pPr>
                      <w:r>
                        <w:rPr>
                          <w:rFonts w:hint="eastAsia"/>
                        </w:rPr>
                        <w:t xml:space="preserve">  </w:t>
                      </w:r>
                      <w:proofErr w:type="spellStart"/>
                      <w:r>
                        <w:rPr>
                          <w:rFonts w:hint="eastAsia"/>
                        </w:rPr>
                        <w:t>clock_int</w:t>
                      </w:r>
                      <w:proofErr w:type="spellEnd"/>
                      <w:r>
                        <w:rPr>
                          <w:rFonts w:hint="eastAsia"/>
                        </w:rPr>
                        <w:t>();      //</w:t>
                      </w:r>
                      <w:r>
                        <w:rPr>
                          <w:rFonts w:hint="eastAsia"/>
                        </w:rPr>
                        <w:t>时钟初始化</w:t>
                      </w:r>
                    </w:p>
                    <w:p w14:paraId="704B5FD4" w14:textId="77777777" w:rsidR="00557BA8" w:rsidRDefault="00557BA8" w:rsidP="00557BA8">
                      <w:pPr>
                        <w:pStyle w:val="af7"/>
                      </w:pPr>
                      <w:r>
                        <w:rPr>
                          <w:rFonts w:hint="eastAsia"/>
                        </w:rPr>
                        <w:t xml:space="preserve">  </w:t>
                      </w:r>
                      <w:proofErr w:type="spellStart"/>
                      <w:r>
                        <w:rPr>
                          <w:rFonts w:hint="eastAsia"/>
                        </w:rPr>
                        <w:t>port_int</w:t>
                      </w:r>
                      <w:proofErr w:type="spellEnd"/>
                      <w:r>
                        <w:rPr>
                          <w:rFonts w:hint="eastAsia"/>
                        </w:rPr>
                        <w:t>();       //IO</w:t>
                      </w:r>
                      <w:r>
                        <w:rPr>
                          <w:rFonts w:hint="eastAsia"/>
                        </w:rPr>
                        <w:t>端口初始化</w:t>
                      </w:r>
                    </w:p>
                    <w:p w14:paraId="16A84513" w14:textId="77777777" w:rsidR="00557BA8" w:rsidRDefault="00557BA8" w:rsidP="00557BA8">
                      <w:pPr>
                        <w:pStyle w:val="af7"/>
                      </w:pPr>
                      <w:r>
                        <w:rPr>
                          <w:rFonts w:hint="eastAsia"/>
                        </w:rPr>
                        <w:t xml:space="preserve">  Init_KeyPad();    //</w:t>
                      </w:r>
                      <w:r>
                        <w:rPr>
                          <w:rFonts w:hint="eastAsia"/>
                        </w:rPr>
                        <w:t>键盘初始化</w:t>
                      </w:r>
                    </w:p>
                    <w:p w14:paraId="506EA386" w14:textId="77777777" w:rsidR="00557BA8" w:rsidRDefault="00557BA8" w:rsidP="00557BA8">
                      <w:pPr>
                        <w:pStyle w:val="af7"/>
                      </w:pPr>
                      <w:r>
                        <w:t xml:space="preserve">  unsigned char key;</w:t>
                      </w:r>
                      <w:r w:rsidR="006A3838">
                        <w:rPr>
                          <w:rFonts w:hint="eastAsia"/>
                        </w:rPr>
                        <w:t xml:space="preserve"> //</w:t>
                      </w:r>
                      <w:r w:rsidR="006A3838">
                        <w:rPr>
                          <w:rFonts w:hint="eastAsia"/>
                        </w:rPr>
                        <w:t>临时保存按键值</w:t>
                      </w:r>
                    </w:p>
                    <w:p w14:paraId="3F84194E" w14:textId="77777777" w:rsidR="00557BA8" w:rsidRDefault="00557BA8" w:rsidP="00557BA8">
                      <w:pPr>
                        <w:pStyle w:val="af7"/>
                      </w:pPr>
                      <w:r>
                        <w:t xml:space="preserve">  while(1)</w:t>
                      </w:r>
                    </w:p>
                    <w:p w14:paraId="49CBA611" w14:textId="77777777" w:rsidR="00557BA8" w:rsidRDefault="00557BA8" w:rsidP="00557BA8">
                      <w:pPr>
                        <w:pStyle w:val="af7"/>
                      </w:pPr>
                      <w:r>
                        <w:t xml:space="preserve">  { </w:t>
                      </w:r>
                    </w:p>
                    <w:p w14:paraId="24AEC720" w14:textId="77777777" w:rsidR="00557BA8" w:rsidRDefault="00557BA8" w:rsidP="00557BA8">
                      <w:pPr>
                        <w:pStyle w:val="af7"/>
                      </w:pPr>
                      <w:r>
                        <w:t xml:space="preserve">    key = </w:t>
                      </w:r>
                      <w:proofErr w:type="spellStart"/>
                      <w:r>
                        <w:t>ReadKey</w:t>
                      </w:r>
                      <w:proofErr w:type="spellEnd"/>
                      <w:r>
                        <w:t>();</w:t>
                      </w:r>
                      <w:r w:rsidR="00E32EF6">
                        <w:rPr>
                          <w:rFonts w:hint="eastAsia"/>
                        </w:rPr>
                        <w:t xml:space="preserve"> </w:t>
                      </w:r>
                    </w:p>
                    <w:p w14:paraId="6019CE25" w14:textId="77777777" w:rsidR="00557BA8" w:rsidRDefault="00557BA8" w:rsidP="00557BA8">
                      <w:pPr>
                        <w:pStyle w:val="af7"/>
                      </w:pPr>
                      <w:r>
                        <w:t xml:space="preserve">    if(key&lt;10)</w:t>
                      </w:r>
                      <w:r w:rsidR="00E32EF6">
                        <w:rPr>
                          <w:rFonts w:hint="eastAsia"/>
                        </w:rPr>
                        <w:tab/>
                        <w:t>//</w:t>
                      </w:r>
                      <w:r w:rsidR="00E32EF6">
                        <w:rPr>
                          <w:rFonts w:hint="eastAsia"/>
                        </w:rPr>
                        <w:t>判断返回值是否为数字</w:t>
                      </w:r>
                    </w:p>
                    <w:p w14:paraId="59065222" w14:textId="77777777" w:rsidR="00557BA8" w:rsidRDefault="00557BA8" w:rsidP="00557BA8">
                      <w:pPr>
                        <w:pStyle w:val="af7"/>
                      </w:pPr>
                      <w:r>
                        <w:t xml:space="preserve">      P8OUT = SMG[key];</w:t>
                      </w:r>
                    </w:p>
                    <w:p w14:paraId="6289C362" w14:textId="77777777" w:rsidR="00557BA8" w:rsidRDefault="00557BA8" w:rsidP="00557BA8">
                      <w:pPr>
                        <w:pStyle w:val="af7"/>
                      </w:pPr>
                      <w:r>
                        <w:t xml:space="preserve">    </w:t>
                      </w:r>
                      <w:proofErr w:type="spellStart"/>
                      <w:r>
                        <w:t>delay_ms</w:t>
                      </w:r>
                      <w:proofErr w:type="spellEnd"/>
                      <w:r>
                        <w:t>(50);</w:t>
                      </w:r>
                      <w:r w:rsidR="00AC693D">
                        <w:rPr>
                          <w:rFonts w:hint="eastAsia"/>
                        </w:rPr>
                        <w:tab/>
                      </w:r>
                      <w:r w:rsidR="00AC693D">
                        <w:rPr>
                          <w:rFonts w:hint="eastAsia"/>
                        </w:rPr>
                        <w:tab/>
                        <w:t>//</w:t>
                      </w:r>
                      <w:r w:rsidR="00AC693D">
                        <w:rPr>
                          <w:rFonts w:hint="eastAsia"/>
                        </w:rPr>
                        <w:t>适当延时</w:t>
                      </w:r>
                    </w:p>
                    <w:p w14:paraId="5A19690E" w14:textId="77777777" w:rsidR="00557BA8" w:rsidRDefault="00557BA8" w:rsidP="00557BA8">
                      <w:pPr>
                        <w:pStyle w:val="af7"/>
                      </w:pPr>
                      <w:r>
                        <w:t xml:space="preserve">  }</w:t>
                      </w:r>
                    </w:p>
                    <w:p w14:paraId="1BE031DA" w14:textId="77777777" w:rsidR="00557BA8" w:rsidRPr="00DA5F9F" w:rsidRDefault="00557BA8" w:rsidP="00557BA8">
                      <w:pPr>
                        <w:pStyle w:val="af7"/>
                      </w:pPr>
                      <w:r>
                        <w:t>}</w:t>
                      </w:r>
                    </w:p>
                  </w:txbxContent>
                </v:textbox>
                <w10:anchorlock/>
              </v:shape>
            </w:pict>
          </mc:Fallback>
        </mc:AlternateContent>
      </w:r>
    </w:p>
    <w:sectPr w:rsidR="00242AE0" w:rsidRPr="00242AE0" w:rsidSect="00801513">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964" w:footer="680"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D103E" w14:textId="77777777" w:rsidR="001B705D" w:rsidRDefault="001B705D" w:rsidP="00B32E36">
      <w:pPr>
        <w:spacing w:line="240" w:lineRule="auto"/>
        <w:ind w:firstLine="480"/>
      </w:pPr>
      <w:r>
        <w:separator/>
      </w:r>
    </w:p>
  </w:endnote>
  <w:endnote w:type="continuationSeparator" w:id="0">
    <w:p w14:paraId="707A5801" w14:textId="77777777" w:rsidR="001B705D" w:rsidRDefault="001B705D" w:rsidP="00B32E3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2868E" w14:textId="77777777" w:rsidR="00FD3D80" w:rsidRDefault="00FD3D80" w:rsidP="00514C61">
    <w:pPr>
      <w:pStyle w:val="ae"/>
      <w:ind w:firstLine="360"/>
    </w:pPr>
  </w:p>
  <w:p w14:paraId="5A50D2DF" w14:textId="77777777" w:rsidR="00FD3D80" w:rsidRDefault="00FD3D80" w:rsidP="00C80A0F">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8416583"/>
      <w:docPartObj>
        <w:docPartGallery w:val="Page Numbers (Bottom of Page)"/>
        <w:docPartUnique/>
      </w:docPartObj>
    </w:sdtPr>
    <w:sdtEndPr>
      <w:rPr>
        <w:lang w:val="zh-CN"/>
      </w:rPr>
    </w:sdtEndPr>
    <w:sdtContent>
      <w:p w14:paraId="1C64E96E" w14:textId="77777777" w:rsidR="00FD3D80" w:rsidRDefault="00FD3D80" w:rsidP="00B32E36">
        <w:pPr>
          <w:pStyle w:val="ae"/>
          <w:pBdr>
            <w:top w:val="single" w:sz="4" w:space="1" w:color="D9D9D9" w:themeColor="background1" w:themeShade="D9"/>
          </w:pBdr>
          <w:ind w:firstLine="360"/>
          <w:jc w:val="right"/>
        </w:pPr>
        <w:r>
          <w:fldChar w:fldCharType="begin"/>
        </w:r>
        <w:r>
          <w:instrText>PAGE   \* MERGEFORMAT</w:instrText>
        </w:r>
        <w:r>
          <w:fldChar w:fldCharType="separate"/>
        </w:r>
        <w:r w:rsidR="00661727" w:rsidRPr="00661727">
          <w:rPr>
            <w:noProof/>
            <w:lang w:val="zh-CN"/>
          </w:rPr>
          <w:t>4</w:t>
        </w:r>
        <w:r>
          <w:fldChar w:fldCharType="end"/>
        </w:r>
        <w:r>
          <w:rPr>
            <w:lang w:val="zh-CN"/>
          </w:rPr>
          <w:t xml:space="preserve"> </w:t>
        </w:r>
        <w:r>
          <w:rPr>
            <w:lang w:val="zh-CN"/>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B60FE" w14:textId="77777777" w:rsidR="00FD3D80" w:rsidRDefault="00FD3D80" w:rsidP="00514C61">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D65EE" w14:textId="77777777" w:rsidR="001B705D" w:rsidRDefault="001B705D" w:rsidP="00B32E36">
      <w:pPr>
        <w:spacing w:line="240" w:lineRule="auto"/>
        <w:ind w:firstLine="480"/>
      </w:pPr>
      <w:r>
        <w:separator/>
      </w:r>
    </w:p>
  </w:footnote>
  <w:footnote w:type="continuationSeparator" w:id="0">
    <w:p w14:paraId="5CD4DE0D" w14:textId="77777777" w:rsidR="001B705D" w:rsidRDefault="001B705D" w:rsidP="00B32E3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93B0B" w14:textId="77777777" w:rsidR="00FD3D80" w:rsidRDefault="00FD3D80" w:rsidP="00514C61">
    <w:pPr>
      <w:pStyle w:val="ac"/>
      <w:ind w:firstLine="360"/>
    </w:pPr>
  </w:p>
  <w:p w14:paraId="466AFB0C" w14:textId="77777777" w:rsidR="00FD3D80" w:rsidRDefault="00FD3D80" w:rsidP="00C80A0F">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D7D14" w14:textId="77777777" w:rsidR="00FD3D80" w:rsidRPr="00092DCB" w:rsidRDefault="00FD3D80" w:rsidP="00092DCB">
    <w:pPr>
      <w:pStyle w:val="ac"/>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34A8" w14:textId="77777777" w:rsidR="00FD3D80" w:rsidRPr="00801513" w:rsidRDefault="00FD3D80" w:rsidP="00801513">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3D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2E52F88"/>
    <w:multiLevelType w:val="hybridMultilevel"/>
    <w:tmpl w:val="C49411DC"/>
    <w:lvl w:ilvl="0" w:tplc="F28A4DB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9A1F0F"/>
    <w:multiLevelType w:val="multilevel"/>
    <w:tmpl w:val="8960CC74"/>
    <w:numStyleLink w:val="3"/>
  </w:abstractNum>
  <w:abstractNum w:abstractNumId="3" w15:restartNumberingAfterBreak="0">
    <w:nsid w:val="10757ADB"/>
    <w:multiLevelType w:val="multilevel"/>
    <w:tmpl w:val="83641C30"/>
    <w:lvl w:ilvl="0">
      <w:start w:val="1"/>
      <w:numFmt w:val="chineseCountingThousand"/>
      <w:suff w:val="space"/>
      <w:lvlText w:val="%1、"/>
      <w:lvlJc w:val="center"/>
      <w:pPr>
        <w:ind w:left="0" w:firstLine="0"/>
      </w:pPr>
      <w:rPr>
        <w:rFonts w:hint="eastAsia"/>
      </w:rPr>
    </w:lvl>
    <w:lvl w:ilvl="1">
      <w:start w:val="1"/>
      <w:numFmt w:val="chineseCountingThousand"/>
      <w:suff w:val="space"/>
      <w:lvlText w:val="（%2）"/>
      <w:lvlJc w:val="left"/>
      <w:pPr>
        <w:ind w:left="0" w:firstLine="0"/>
      </w:pPr>
      <w:rPr>
        <w:rFonts w:hint="eastAsia"/>
      </w:rPr>
    </w:lvl>
    <w:lvl w:ilvl="2">
      <w:start w:val="1"/>
      <w:numFmt w:val="decimal"/>
      <w:suff w:val="space"/>
      <w:lvlText w:val="%3."/>
      <w:lvlJc w:val="left"/>
      <w:pPr>
        <w:ind w:left="0" w:firstLine="510"/>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11D32AA"/>
    <w:multiLevelType w:val="multilevel"/>
    <w:tmpl w:val="8B56F9BE"/>
    <w:lvl w:ilvl="0">
      <w:start w:val="1"/>
      <w:numFmt w:val="chineseCountingThousand"/>
      <w:lvlText w:val="%1、"/>
      <w:lvlJc w:val="center"/>
      <w:pPr>
        <w:ind w:left="0" w:firstLine="0"/>
      </w:pPr>
      <w:rPr>
        <w:rFonts w:hint="eastAsia"/>
      </w:rPr>
    </w:lvl>
    <w:lvl w:ilvl="1">
      <w:start w:val="1"/>
      <w:numFmt w:val="chineseCountingThousand"/>
      <w:suff w:val="nothing"/>
      <w:lvlText w:val="（%2）"/>
      <w:lvlJc w:val="left"/>
      <w:pPr>
        <w:ind w:left="0" w:firstLine="0"/>
      </w:pPr>
      <w:rPr>
        <w:rFonts w:hint="eastAsia"/>
      </w:rPr>
    </w:lvl>
    <w:lvl w:ilvl="2">
      <w:start w:val="1"/>
      <w:numFmt w:val="decimal"/>
      <w:suff w:val="space"/>
      <w:lvlText w:val="%3."/>
      <w:lvlJc w:val="left"/>
      <w:pPr>
        <w:ind w:left="0" w:firstLine="510"/>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160494E"/>
    <w:multiLevelType w:val="multilevel"/>
    <w:tmpl w:val="8B56F9BE"/>
    <w:lvl w:ilvl="0">
      <w:start w:val="1"/>
      <w:numFmt w:val="chineseCountingThousand"/>
      <w:lvlText w:val="%1、"/>
      <w:lvlJc w:val="center"/>
      <w:pPr>
        <w:ind w:left="0" w:firstLine="0"/>
      </w:pPr>
      <w:rPr>
        <w:rFonts w:hint="eastAsia"/>
      </w:rPr>
    </w:lvl>
    <w:lvl w:ilvl="1">
      <w:start w:val="1"/>
      <w:numFmt w:val="chineseCountingThousand"/>
      <w:suff w:val="nothing"/>
      <w:lvlText w:val="（%2）"/>
      <w:lvlJc w:val="left"/>
      <w:pPr>
        <w:ind w:left="0" w:firstLine="0"/>
      </w:pPr>
      <w:rPr>
        <w:rFonts w:hint="eastAsia"/>
      </w:rPr>
    </w:lvl>
    <w:lvl w:ilvl="2">
      <w:start w:val="1"/>
      <w:numFmt w:val="decimal"/>
      <w:suff w:val="space"/>
      <w:lvlText w:val="%3."/>
      <w:lvlJc w:val="left"/>
      <w:pPr>
        <w:ind w:left="0" w:firstLine="510"/>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4844752"/>
    <w:multiLevelType w:val="multilevel"/>
    <w:tmpl w:val="8960CC74"/>
    <w:styleLink w:val="3"/>
    <w:lvl w:ilvl="0">
      <w:start w:val="1"/>
      <w:numFmt w:val="decimal"/>
      <w:lvlText w:val="%1"/>
      <w:lvlJc w:val="left"/>
      <w:pPr>
        <w:tabs>
          <w:tab w:val="num" w:pos="0"/>
        </w:tabs>
        <w:ind w:left="0" w:firstLine="0"/>
      </w:pPr>
      <w:rPr>
        <w:rFonts w:ascii="Times New Roman" w:eastAsia="黑体" w:hAnsi="Times New Roman" w:hint="eastAsia"/>
        <w:b/>
        <w:sz w:val="30"/>
      </w:rPr>
    </w:lvl>
    <w:lvl w:ilvl="1">
      <w:start w:val="1"/>
      <w:numFmt w:val="decimal"/>
      <w:lvlText w:val="%1.%2"/>
      <w:lvlJc w:val="left"/>
      <w:pPr>
        <w:tabs>
          <w:tab w:val="num" w:pos="624"/>
        </w:tabs>
        <w:ind w:left="0" w:firstLine="0"/>
      </w:pPr>
      <w:rPr>
        <w:rFonts w:ascii="Times New Roman" w:hAnsi="Times New Roman" w:hint="eastAsia"/>
        <w:b/>
        <w:sz w:val="28"/>
      </w:rPr>
    </w:lvl>
    <w:lvl w:ilvl="2">
      <w:start w:val="1"/>
      <w:numFmt w:val="decimal"/>
      <w:lvlText w:val="%1.%2.%3"/>
      <w:lvlJc w:val="left"/>
      <w:pPr>
        <w:tabs>
          <w:tab w:val="num" w:pos="794"/>
        </w:tabs>
        <w:ind w:left="0" w:firstLine="0"/>
      </w:pPr>
      <w:rPr>
        <w:rFonts w:ascii="Times New Roman" w:eastAsia="黑体" w:hAnsi="Times New Roman" w:hint="eastAsia"/>
        <w:b/>
        <w:sz w:val="24"/>
      </w:rPr>
    </w:lvl>
    <w:lvl w:ilvl="3">
      <w:start w:val="1"/>
      <w:numFmt w:val="decimal"/>
      <w:lvlText w:val="%1.%2.%3.%4"/>
      <w:lvlJc w:val="left"/>
      <w:pPr>
        <w:ind w:left="3259" w:hanging="708"/>
      </w:pPr>
      <w:rPr>
        <w:rFonts w:hint="eastAsia"/>
      </w:rPr>
    </w:lvl>
    <w:lvl w:ilvl="4">
      <w:start w:val="1"/>
      <w:numFmt w:val="decimal"/>
      <w:lvlText w:val="%1.%2.%3.%4.%5"/>
      <w:lvlJc w:val="left"/>
      <w:pPr>
        <w:ind w:left="3826" w:hanging="850"/>
      </w:pPr>
      <w:rPr>
        <w:rFonts w:hint="eastAsia"/>
      </w:rPr>
    </w:lvl>
    <w:lvl w:ilvl="5">
      <w:start w:val="1"/>
      <w:numFmt w:val="decimal"/>
      <w:lvlText w:val="%1.%2.%3.%4.%5.%6"/>
      <w:lvlJc w:val="left"/>
      <w:pPr>
        <w:ind w:left="4535" w:hanging="1134"/>
      </w:pPr>
      <w:rPr>
        <w:rFonts w:hint="eastAsia"/>
      </w:rPr>
    </w:lvl>
    <w:lvl w:ilvl="6">
      <w:start w:val="1"/>
      <w:numFmt w:val="decimal"/>
      <w:lvlText w:val="%1.%2.%3.%4.%5.%6.%7"/>
      <w:lvlJc w:val="left"/>
      <w:pPr>
        <w:ind w:left="5102" w:hanging="1276"/>
      </w:pPr>
      <w:rPr>
        <w:rFonts w:hint="eastAsia"/>
      </w:rPr>
    </w:lvl>
    <w:lvl w:ilvl="7">
      <w:start w:val="1"/>
      <w:numFmt w:val="decimal"/>
      <w:lvlText w:val="%1.%2.%3.%4.%5.%6.%7.%8"/>
      <w:lvlJc w:val="left"/>
      <w:pPr>
        <w:ind w:left="5669" w:hanging="1418"/>
      </w:pPr>
      <w:rPr>
        <w:rFonts w:hint="eastAsia"/>
      </w:rPr>
    </w:lvl>
    <w:lvl w:ilvl="8">
      <w:start w:val="1"/>
      <w:numFmt w:val="decimal"/>
      <w:lvlText w:val="%1.%2.%3.%4.%5.%6.%7.%8.%9"/>
      <w:lvlJc w:val="left"/>
      <w:pPr>
        <w:ind w:left="6377" w:hanging="1700"/>
      </w:pPr>
      <w:rPr>
        <w:rFonts w:hint="eastAsia"/>
      </w:rPr>
    </w:lvl>
  </w:abstractNum>
  <w:abstractNum w:abstractNumId="7" w15:restartNumberingAfterBreak="0">
    <w:nsid w:val="15713566"/>
    <w:multiLevelType w:val="multilevel"/>
    <w:tmpl w:val="473C21B4"/>
    <w:numStyleLink w:val="2"/>
  </w:abstractNum>
  <w:abstractNum w:abstractNumId="8" w15:restartNumberingAfterBreak="0">
    <w:nsid w:val="17AB2E28"/>
    <w:multiLevelType w:val="multilevel"/>
    <w:tmpl w:val="9C12D4B6"/>
    <w:lvl w:ilvl="0">
      <w:start w:val="2"/>
      <w:numFmt w:val="chineseCountingThousand"/>
      <w:lvlText w:val="%1、"/>
      <w:lvlJc w:val="center"/>
      <w:pPr>
        <w:ind w:left="0" w:firstLine="0"/>
      </w:pPr>
      <w:rPr>
        <w:rFonts w:hint="eastAsia"/>
      </w:rPr>
    </w:lvl>
    <w:lvl w:ilvl="1">
      <w:start w:val="1"/>
      <w:numFmt w:val="chineseCountingThousand"/>
      <w:suff w:val="nothing"/>
      <w:lvlText w:val="（%2）"/>
      <w:lvlJc w:val="left"/>
      <w:pPr>
        <w:ind w:left="0" w:firstLine="0"/>
      </w:pPr>
      <w:rPr>
        <w:rFonts w:hint="eastAsia"/>
      </w:rPr>
    </w:lvl>
    <w:lvl w:ilvl="2">
      <w:start w:val="1"/>
      <w:numFmt w:val="decimal"/>
      <w:suff w:val="space"/>
      <w:lvlText w:val="%3."/>
      <w:lvlJc w:val="left"/>
      <w:pPr>
        <w:ind w:left="0" w:firstLine="510"/>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DA54CEA"/>
    <w:multiLevelType w:val="hybridMultilevel"/>
    <w:tmpl w:val="DF8A33FE"/>
    <w:lvl w:ilvl="0" w:tplc="087A97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3D4660"/>
    <w:multiLevelType w:val="hybridMultilevel"/>
    <w:tmpl w:val="B6F09A84"/>
    <w:lvl w:ilvl="0" w:tplc="0118767C">
      <w:start w:val="1"/>
      <w:numFmt w:val="decimal"/>
      <w:lvlText w:val="[%1]"/>
      <w:lvlJc w:val="left"/>
      <w:pPr>
        <w:ind w:left="420" w:hanging="420"/>
      </w:pPr>
      <w:rPr>
        <w:rFonts w:ascii="Times New Roman" w:eastAsia="宋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557013"/>
    <w:multiLevelType w:val="hybridMultilevel"/>
    <w:tmpl w:val="CEA297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D04E01"/>
    <w:multiLevelType w:val="multilevel"/>
    <w:tmpl w:val="9C12D4B6"/>
    <w:lvl w:ilvl="0">
      <w:start w:val="2"/>
      <w:numFmt w:val="chineseCountingThousand"/>
      <w:lvlText w:val="%1、"/>
      <w:lvlJc w:val="center"/>
      <w:pPr>
        <w:ind w:left="0" w:firstLine="0"/>
      </w:pPr>
      <w:rPr>
        <w:rFonts w:hint="eastAsia"/>
      </w:rPr>
    </w:lvl>
    <w:lvl w:ilvl="1">
      <w:start w:val="1"/>
      <w:numFmt w:val="chineseCountingThousand"/>
      <w:suff w:val="nothing"/>
      <w:lvlText w:val="（%2）"/>
      <w:lvlJc w:val="left"/>
      <w:pPr>
        <w:ind w:left="0" w:firstLine="0"/>
      </w:pPr>
      <w:rPr>
        <w:rFonts w:hint="eastAsia"/>
      </w:rPr>
    </w:lvl>
    <w:lvl w:ilvl="2">
      <w:start w:val="1"/>
      <w:numFmt w:val="decimal"/>
      <w:suff w:val="space"/>
      <w:lvlText w:val="%3."/>
      <w:lvlJc w:val="left"/>
      <w:pPr>
        <w:ind w:left="0" w:firstLine="510"/>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F4616D"/>
    <w:multiLevelType w:val="multilevel"/>
    <w:tmpl w:val="A8320372"/>
    <w:lvl w:ilvl="0">
      <w:start w:val="1"/>
      <w:numFmt w:val="chineseCountingThousand"/>
      <w:lvlText w:val="%1、"/>
      <w:lvlJc w:val="center"/>
      <w:pPr>
        <w:ind w:left="0" w:firstLine="0"/>
      </w:pPr>
      <w:rPr>
        <w:rFonts w:hint="eastAsia"/>
      </w:rPr>
    </w:lvl>
    <w:lvl w:ilvl="1">
      <w:start w:val="1"/>
      <w:numFmt w:val="chineseCountingThousand"/>
      <w:suff w:val="nothing"/>
      <w:lvlText w:val="（%2）"/>
      <w:lvlJc w:val="left"/>
      <w:pPr>
        <w:ind w:left="0" w:firstLine="0"/>
      </w:pPr>
      <w:rPr>
        <w:rFonts w:hint="eastAsia"/>
      </w:rPr>
    </w:lvl>
    <w:lvl w:ilvl="2">
      <w:start w:val="1"/>
      <w:numFmt w:val="decimal"/>
      <w:suff w:val="space"/>
      <w:lvlText w:val="%3."/>
      <w:lvlJc w:val="left"/>
      <w:pPr>
        <w:ind w:left="0" w:firstLine="510"/>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89917C4"/>
    <w:multiLevelType w:val="hybridMultilevel"/>
    <w:tmpl w:val="FE1C3726"/>
    <w:lvl w:ilvl="0" w:tplc="0118767C">
      <w:start w:val="1"/>
      <w:numFmt w:val="decimal"/>
      <w:lvlText w:val="[%1]"/>
      <w:lvlJc w:val="left"/>
      <w:pPr>
        <w:ind w:left="420" w:hanging="420"/>
      </w:pPr>
      <w:rPr>
        <w:rFonts w:ascii="Times New Roman" w:eastAsia="宋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90006A5"/>
    <w:multiLevelType w:val="multilevel"/>
    <w:tmpl w:val="9C12D4B6"/>
    <w:lvl w:ilvl="0">
      <w:start w:val="2"/>
      <w:numFmt w:val="chineseCountingThousand"/>
      <w:lvlText w:val="%1、"/>
      <w:lvlJc w:val="center"/>
      <w:pPr>
        <w:ind w:left="0" w:firstLine="0"/>
      </w:pPr>
      <w:rPr>
        <w:rFonts w:hint="eastAsia"/>
      </w:rPr>
    </w:lvl>
    <w:lvl w:ilvl="1">
      <w:start w:val="1"/>
      <w:numFmt w:val="chineseCountingThousand"/>
      <w:suff w:val="nothing"/>
      <w:lvlText w:val="（%2）"/>
      <w:lvlJc w:val="left"/>
      <w:pPr>
        <w:ind w:left="0" w:firstLine="0"/>
      </w:pPr>
      <w:rPr>
        <w:rFonts w:hint="eastAsia"/>
      </w:rPr>
    </w:lvl>
    <w:lvl w:ilvl="2">
      <w:start w:val="1"/>
      <w:numFmt w:val="decimal"/>
      <w:suff w:val="space"/>
      <w:lvlText w:val="%3."/>
      <w:lvlJc w:val="left"/>
      <w:pPr>
        <w:ind w:left="0" w:firstLine="510"/>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4774DF2"/>
    <w:multiLevelType w:val="multilevel"/>
    <w:tmpl w:val="256AC33C"/>
    <w:lvl w:ilvl="0">
      <w:start w:val="1"/>
      <w:numFmt w:val="decimal"/>
      <w:lvlText w:val="%1"/>
      <w:lvlJc w:val="left"/>
      <w:pPr>
        <w:tabs>
          <w:tab w:val="num" w:pos="0"/>
        </w:tabs>
        <w:ind w:left="0" w:firstLine="0"/>
      </w:pPr>
      <w:rPr>
        <w:rFonts w:ascii="Times New Roman" w:eastAsia="黑体" w:hAnsi="Times New Roman" w:hint="eastAsia"/>
        <w:b/>
        <w:sz w:val="30"/>
      </w:rPr>
    </w:lvl>
    <w:lvl w:ilvl="1">
      <w:start w:val="1"/>
      <w:numFmt w:val="decimal"/>
      <w:lvlText w:val="%1.%2"/>
      <w:lvlJc w:val="left"/>
      <w:pPr>
        <w:tabs>
          <w:tab w:val="num" w:pos="624"/>
        </w:tabs>
        <w:ind w:left="0" w:firstLine="0"/>
      </w:pPr>
      <w:rPr>
        <w:rFonts w:ascii="Times New Roman" w:hAnsi="Times New Roman" w:hint="eastAsia"/>
        <w:b/>
        <w:sz w:val="28"/>
      </w:rPr>
    </w:lvl>
    <w:lvl w:ilvl="2">
      <w:start w:val="1"/>
      <w:numFmt w:val="decimal"/>
      <w:lvlText w:val="%1.%2.%3"/>
      <w:lvlJc w:val="left"/>
      <w:pPr>
        <w:tabs>
          <w:tab w:val="num" w:pos="794"/>
        </w:tabs>
        <w:ind w:left="0" w:firstLine="0"/>
      </w:pPr>
      <w:rPr>
        <w:rFonts w:ascii="Times New Roman" w:eastAsia="黑体" w:hAnsi="Times New Roman" w:hint="eastAsia"/>
        <w:b/>
        <w:sz w:val="24"/>
      </w:rPr>
    </w:lvl>
    <w:lvl w:ilvl="3">
      <w:start w:val="1"/>
      <w:numFmt w:val="decimal"/>
      <w:lvlText w:val="%1.%2.%3.%4"/>
      <w:lvlJc w:val="left"/>
      <w:pPr>
        <w:ind w:left="3259" w:hanging="708"/>
      </w:pPr>
      <w:rPr>
        <w:rFonts w:hint="eastAsia"/>
      </w:rPr>
    </w:lvl>
    <w:lvl w:ilvl="4">
      <w:start w:val="1"/>
      <w:numFmt w:val="decimal"/>
      <w:lvlText w:val="%1.%2.%3.%4.%5"/>
      <w:lvlJc w:val="left"/>
      <w:pPr>
        <w:ind w:left="3826" w:hanging="850"/>
      </w:pPr>
      <w:rPr>
        <w:rFonts w:hint="eastAsia"/>
      </w:rPr>
    </w:lvl>
    <w:lvl w:ilvl="5">
      <w:start w:val="1"/>
      <w:numFmt w:val="decimal"/>
      <w:lvlText w:val="%1.%2.%3.%4.%5.%6"/>
      <w:lvlJc w:val="left"/>
      <w:pPr>
        <w:ind w:left="4535" w:hanging="1134"/>
      </w:pPr>
      <w:rPr>
        <w:rFonts w:hint="eastAsia"/>
      </w:rPr>
    </w:lvl>
    <w:lvl w:ilvl="6">
      <w:start w:val="1"/>
      <w:numFmt w:val="decimal"/>
      <w:lvlText w:val="%1.%2.%3.%4.%5.%6.%7"/>
      <w:lvlJc w:val="left"/>
      <w:pPr>
        <w:ind w:left="5102" w:hanging="1276"/>
      </w:pPr>
      <w:rPr>
        <w:rFonts w:hint="eastAsia"/>
      </w:rPr>
    </w:lvl>
    <w:lvl w:ilvl="7">
      <w:start w:val="1"/>
      <w:numFmt w:val="decimal"/>
      <w:lvlText w:val="%1.%2.%3.%4.%5.%6.%7.%8"/>
      <w:lvlJc w:val="left"/>
      <w:pPr>
        <w:ind w:left="5669" w:hanging="1418"/>
      </w:pPr>
      <w:rPr>
        <w:rFonts w:hint="eastAsia"/>
      </w:rPr>
    </w:lvl>
    <w:lvl w:ilvl="8">
      <w:start w:val="1"/>
      <w:numFmt w:val="decimal"/>
      <w:lvlText w:val="%1.%2.%3.%4.%5.%6.%7.%8.%9"/>
      <w:lvlJc w:val="left"/>
      <w:pPr>
        <w:ind w:left="6377" w:hanging="1700"/>
      </w:pPr>
      <w:rPr>
        <w:rFonts w:hint="eastAsia"/>
      </w:rPr>
    </w:lvl>
  </w:abstractNum>
  <w:abstractNum w:abstractNumId="17" w15:restartNumberingAfterBreak="0">
    <w:nsid w:val="451A3920"/>
    <w:multiLevelType w:val="hybridMultilevel"/>
    <w:tmpl w:val="95D81698"/>
    <w:lvl w:ilvl="0" w:tplc="06347A56">
      <w:start w:val="1"/>
      <w:numFmt w:val="upperRoman"/>
      <w:lvlText w:val="%1."/>
      <w:lvlJc w:val="left"/>
      <w:pPr>
        <w:ind w:left="317" w:hanging="226"/>
        <w:jc w:val="right"/>
      </w:pPr>
      <w:rPr>
        <w:rFonts w:ascii="Times New Roman" w:eastAsia="Times New Roman" w:hAnsi="Times New Roman" w:hint="default"/>
        <w:color w:val="231F20"/>
        <w:w w:val="99"/>
        <w:sz w:val="20"/>
        <w:szCs w:val="20"/>
      </w:rPr>
    </w:lvl>
    <w:lvl w:ilvl="1" w:tplc="B6A2E18C">
      <w:start w:val="1"/>
      <w:numFmt w:val="bullet"/>
      <w:lvlText w:val="•"/>
      <w:lvlJc w:val="left"/>
      <w:pPr>
        <w:ind w:left="799" w:hanging="226"/>
      </w:pPr>
      <w:rPr>
        <w:rFonts w:hint="default"/>
      </w:rPr>
    </w:lvl>
    <w:lvl w:ilvl="2" w:tplc="79CAD044">
      <w:start w:val="1"/>
      <w:numFmt w:val="bullet"/>
      <w:lvlText w:val="•"/>
      <w:lvlJc w:val="left"/>
      <w:pPr>
        <w:ind w:left="1281" w:hanging="226"/>
      </w:pPr>
      <w:rPr>
        <w:rFonts w:hint="default"/>
      </w:rPr>
    </w:lvl>
    <w:lvl w:ilvl="3" w:tplc="711CA7D2">
      <w:start w:val="1"/>
      <w:numFmt w:val="bullet"/>
      <w:lvlText w:val="•"/>
      <w:lvlJc w:val="left"/>
      <w:pPr>
        <w:ind w:left="1764" w:hanging="226"/>
      </w:pPr>
      <w:rPr>
        <w:rFonts w:hint="default"/>
      </w:rPr>
    </w:lvl>
    <w:lvl w:ilvl="4" w:tplc="B128B73C">
      <w:start w:val="1"/>
      <w:numFmt w:val="bullet"/>
      <w:lvlText w:val="•"/>
      <w:lvlJc w:val="left"/>
      <w:pPr>
        <w:ind w:left="2246" w:hanging="226"/>
      </w:pPr>
      <w:rPr>
        <w:rFonts w:hint="default"/>
      </w:rPr>
    </w:lvl>
    <w:lvl w:ilvl="5" w:tplc="1E2E51CC">
      <w:start w:val="1"/>
      <w:numFmt w:val="bullet"/>
      <w:lvlText w:val="•"/>
      <w:lvlJc w:val="left"/>
      <w:pPr>
        <w:ind w:left="2728" w:hanging="226"/>
      </w:pPr>
      <w:rPr>
        <w:rFonts w:hint="default"/>
      </w:rPr>
    </w:lvl>
    <w:lvl w:ilvl="6" w:tplc="4F32BC7A">
      <w:start w:val="1"/>
      <w:numFmt w:val="bullet"/>
      <w:lvlText w:val="•"/>
      <w:lvlJc w:val="left"/>
      <w:pPr>
        <w:ind w:left="3210" w:hanging="226"/>
      </w:pPr>
      <w:rPr>
        <w:rFonts w:hint="default"/>
      </w:rPr>
    </w:lvl>
    <w:lvl w:ilvl="7" w:tplc="36A22DF4">
      <w:start w:val="1"/>
      <w:numFmt w:val="bullet"/>
      <w:lvlText w:val="•"/>
      <w:lvlJc w:val="left"/>
      <w:pPr>
        <w:ind w:left="3693" w:hanging="226"/>
      </w:pPr>
      <w:rPr>
        <w:rFonts w:hint="default"/>
      </w:rPr>
    </w:lvl>
    <w:lvl w:ilvl="8" w:tplc="49E2AFC6">
      <w:start w:val="1"/>
      <w:numFmt w:val="bullet"/>
      <w:lvlText w:val="•"/>
      <w:lvlJc w:val="left"/>
      <w:pPr>
        <w:ind w:left="4175" w:hanging="226"/>
      </w:pPr>
      <w:rPr>
        <w:rFonts w:hint="default"/>
      </w:rPr>
    </w:lvl>
  </w:abstractNum>
  <w:abstractNum w:abstractNumId="18" w15:restartNumberingAfterBreak="0">
    <w:nsid w:val="46097F4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4ACE123C"/>
    <w:multiLevelType w:val="hybridMultilevel"/>
    <w:tmpl w:val="AF8282E6"/>
    <w:lvl w:ilvl="0" w:tplc="2FD0CA70">
      <w:start w:val="1"/>
      <w:numFmt w:val="decimalFullWidth"/>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BCE73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C952990"/>
    <w:multiLevelType w:val="hybridMultilevel"/>
    <w:tmpl w:val="ED6E5082"/>
    <w:lvl w:ilvl="0" w:tplc="0118767C">
      <w:start w:val="1"/>
      <w:numFmt w:val="decimal"/>
      <w:lvlText w:val="[%1]"/>
      <w:lvlJc w:val="left"/>
      <w:pPr>
        <w:ind w:left="420" w:hanging="420"/>
      </w:pPr>
      <w:rPr>
        <w:rFonts w:ascii="Times New Roman" w:eastAsia="宋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A516C5"/>
    <w:multiLevelType w:val="hybridMultilevel"/>
    <w:tmpl w:val="8842B94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5BB4437B"/>
    <w:multiLevelType w:val="hybridMultilevel"/>
    <w:tmpl w:val="EE34FCB0"/>
    <w:lvl w:ilvl="0" w:tplc="B62E77EE">
      <w:start w:val="1"/>
      <w:numFmt w:val="upperRoman"/>
      <w:lvlText w:val="%1."/>
      <w:lvlJc w:val="left"/>
      <w:pPr>
        <w:ind w:left="317" w:hanging="226"/>
        <w:jc w:val="right"/>
      </w:pPr>
      <w:rPr>
        <w:rFonts w:ascii="Times New Roman" w:eastAsia="Times New Roman" w:hAnsi="Times New Roman" w:hint="default"/>
        <w:color w:val="231F20"/>
        <w:w w:val="99"/>
        <w:sz w:val="20"/>
        <w:szCs w:val="20"/>
      </w:rPr>
    </w:lvl>
    <w:lvl w:ilvl="1" w:tplc="5E4E6FCC">
      <w:start w:val="1"/>
      <w:numFmt w:val="bullet"/>
      <w:lvlText w:val="•"/>
      <w:lvlJc w:val="left"/>
      <w:pPr>
        <w:ind w:left="799" w:hanging="226"/>
      </w:pPr>
      <w:rPr>
        <w:rFonts w:hint="default"/>
      </w:rPr>
    </w:lvl>
    <w:lvl w:ilvl="2" w:tplc="80D4E418">
      <w:start w:val="1"/>
      <w:numFmt w:val="bullet"/>
      <w:lvlText w:val="•"/>
      <w:lvlJc w:val="left"/>
      <w:pPr>
        <w:ind w:left="1281" w:hanging="226"/>
      </w:pPr>
      <w:rPr>
        <w:rFonts w:hint="default"/>
      </w:rPr>
    </w:lvl>
    <w:lvl w:ilvl="3" w:tplc="F79A789E">
      <w:start w:val="1"/>
      <w:numFmt w:val="bullet"/>
      <w:lvlText w:val="•"/>
      <w:lvlJc w:val="left"/>
      <w:pPr>
        <w:ind w:left="1764" w:hanging="226"/>
      </w:pPr>
      <w:rPr>
        <w:rFonts w:hint="default"/>
      </w:rPr>
    </w:lvl>
    <w:lvl w:ilvl="4" w:tplc="D2C0B90C">
      <w:start w:val="1"/>
      <w:numFmt w:val="bullet"/>
      <w:lvlText w:val="•"/>
      <w:lvlJc w:val="left"/>
      <w:pPr>
        <w:ind w:left="2246" w:hanging="226"/>
      </w:pPr>
      <w:rPr>
        <w:rFonts w:hint="default"/>
      </w:rPr>
    </w:lvl>
    <w:lvl w:ilvl="5" w:tplc="8C48518A">
      <w:start w:val="1"/>
      <w:numFmt w:val="bullet"/>
      <w:lvlText w:val="•"/>
      <w:lvlJc w:val="left"/>
      <w:pPr>
        <w:ind w:left="2728" w:hanging="226"/>
      </w:pPr>
      <w:rPr>
        <w:rFonts w:hint="default"/>
      </w:rPr>
    </w:lvl>
    <w:lvl w:ilvl="6" w:tplc="7EC0274A">
      <w:start w:val="1"/>
      <w:numFmt w:val="bullet"/>
      <w:lvlText w:val="•"/>
      <w:lvlJc w:val="left"/>
      <w:pPr>
        <w:ind w:left="3210" w:hanging="226"/>
      </w:pPr>
      <w:rPr>
        <w:rFonts w:hint="default"/>
      </w:rPr>
    </w:lvl>
    <w:lvl w:ilvl="7" w:tplc="85F6B8DE">
      <w:start w:val="1"/>
      <w:numFmt w:val="bullet"/>
      <w:lvlText w:val="•"/>
      <w:lvlJc w:val="left"/>
      <w:pPr>
        <w:ind w:left="3693" w:hanging="226"/>
      </w:pPr>
      <w:rPr>
        <w:rFonts w:hint="default"/>
      </w:rPr>
    </w:lvl>
    <w:lvl w:ilvl="8" w:tplc="ABA0C6FC">
      <w:start w:val="1"/>
      <w:numFmt w:val="bullet"/>
      <w:lvlText w:val="•"/>
      <w:lvlJc w:val="left"/>
      <w:pPr>
        <w:ind w:left="4175" w:hanging="226"/>
      </w:pPr>
      <w:rPr>
        <w:rFonts w:hint="default"/>
      </w:rPr>
    </w:lvl>
  </w:abstractNum>
  <w:abstractNum w:abstractNumId="24" w15:restartNumberingAfterBreak="0">
    <w:nsid w:val="5BF47699"/>
    <w:multiLevelType w:val="multilevel"/>
    <w:tmpl w:val="06DC9E60"/>
    <w:styleLink w:val="1"/>
    <w:lvl w:ilvl="0">
      <w:start w:val="1"/>
      <w:numFmt w:val="chineseCountingThousand"/>
      <w:lvlText w:val="%1、"/>
      <w:lvlJc w:val="left"/>
      <w:pPr>
        <w:ind w:left="425" w:hanging="425"/>
      </w:pPr>
      <w:rPr>
        <w:rFonts w:hint="eastAsia"/>
      </w:rPr>
    </w:lvl>
    <w:lvl w:ilvl="1">
      <w:start w:val="1"/>
      <w:numFmt w:val="chineseCountingThousand"/>
      <w:lvlText w:val="（%2）"/>
      <w:lvlJc w:val="left"/>
      <w:pPr>
        <w:ind w:left="0" w:firstLine="425"/>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61930A1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4D509C0"/>
    <w:multiLevelType w:val="multilevel"/>
    <w:tmpl w:val="473C21B4"/>
    <w:numStyleLink w:val="2"/>
  </w:abstractNum>
  <w:abstractNum w:abstractNumId="27" w15:restartNumberingAfterBreak="0">
    <w:nsid w:val="6B393657"/>
    <w:multiLevelType w:val="multilevel"/>
    <w:tmpl w:val="8960CC74"/>
    <w:numStyleLink w:val="3"/>
  </w:abstractNum>
  <w:abstractNum w:abstractNumId="28" w15:restartNumberingAfterBreak="0">
    <w:nsid w:val="6BB30B73"/>
    <w:multiLevelType w:val="multilevel"/>
    <w:tmpl w:val="8960CC74"/>
    <w:numStyleLink w:val="3"/>
  </w:abstractNum>
  <w:abstractNum w:abstractNumId="29" w15:restartNumberingAfterBreak="0">
    <w:nsid w:val="6D9A0553"/>
    <w:multiLevelType w:val="multilevel"/>
    <w:tmpl w:val="2C1CA8F8"/>
    <w:lvl w:ilvl="0">
      <w:start w:val="3"/>
      <w:numFmt w:val="chineseCountingThousand"/>
      <w:lvlText w:val="%1、"/>
      <w:lvlJc w:val="center"/>
      <w:pPr>
        <w:ind w:left="0" w:firstLine="0"/>
      </w:pPr>
      <w:rPr>
        <w:rFonts w:hint="eastAsia"/>
      </w:rPr>
    </w:lvl>
    <w:lvl w:ilvl="1">
      <w:start w:val="1"/>
      <w:numFmt w:val="chineseCountingThousand"/>
      <w:suff w:val="nothing"/>
      <w:lvlText w:val="（%2）"/>
      <w:lvlJc w:val="left"/>
      <w:pPr>
        <w:ind w:left="0" w:firstLine="0"/>
      </w:pPr>
      <w:rPr>
        <w:rFonts w:hint="eastAsia"/>
      </w:rPr>
    </w:lvl>
    <w:lvl w:ilvl="2">
      <w:start w:val="1"/>
      <w:numFmt w:val="decimal"/>
      <w:suff w:val="space"/>
      <w:lvlText w:val="%3."/>
      <w:lvlJc w:val="left"/>
      <w:pPr>
        <w:ind w:left="0" w:firstLine="510"/>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706651FD"/>
    <w:multiLevelType w:val="multilevel"/>
    <w:tmpl w:val="8960CC74"/>
    <w:numStyleLink w:val="3"/>
  </w:abstractNum>
  <w:abstractNum w:abstractNumId="31" w15:restartNumberingAfterBreak="0">
    <w:nsid w:val="7072125A"/>
    <w:multiLevelType w:val="multilevel"/>
    <w:tmpl w:val="9C12D4B6"/>
    <w:lvl w:ilvl="0">
      <w:start w:val="2"/>
      <w:numFmt w:val="chineseCountingThousand"/>
      <w:lvlText w:val="%1、"/>
      <w:lvlJc w:val="center"/>
      <w:pPr>
        <w:ind w:left="0" w:firstLine="0"/>
      </w:pPr>
      <w:rPr>
        <w:rFonts w:hint="eastAsia"/>
      </w:rPr>
    </w:lvl>
    <w:lvl w:ilvl="1">
      <w:start w:val="1"/>
      <w:numFmt w:val="chineseCountingThousand"/>
      <w:suff w:val="nothing"/>
      <w:lvlText w:val="（%2）"/>
      <w:lvlJc w:val="left"/>
      <w:pPr>
        <w:ind w:left="0" w:firstLine="0"/>
      </w:pPr>
      <w:rPr>
        <w:rFonts w:hint="eastAsia"/>
      </w:rPr>
    </w:lvl>
    <w:lvl w:ilvl="2">
      <w:start w:val="1"/>
      <w:numFmt w:val="decimal"/>
      <w:suff w:val="space"/>
      <w:lvlText w:val="%3."/>
      <w:lvlJc w:val="left"/>
      <w:pPr>
        <w:ind w:left="0" w:firstLine="510"/>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715D5552"/>
    <w:multiLevelType w:val="hybridMultilevel"/>
    <w:tmpl w:val="05165A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3ED14F2"/>
    <w:multiLevelType w:val="multilevel"/>
    <w:tmpl w:val="A8320372"/>
    <w:lvl w:ilvl="0">
      <w:start w:val="1"/>
      <w:numFmt w:val="chineseCountingThousand"/>
      <w:lvlText w:val="%1、"/>
      <w:lvlJc w:val="center"/>
      <w:pPr>
        <w:ind w:left="0" w:firstLine="0"/>
      </w:pPr>
      <w:rPr>
        <w:rFonts w:hint="eastAsia"/>
      </w:rPr>
    </w:lvl>
    <w:lvl w:ilvl="1">
      <w:start w:val="1"/>
      <w:numFmt w:val="chineseCountingThousand"/>
      <w:suff w:val="nothing"/>
      <w:lvlText w:val="（%2）"/>
      <w:lvlJc w:val="left"/>
      <w:pPr>
        <w:ind w:left="0" w:firstLine="0"/>
      </w:pPr>
      <w:rPr>
        <w:rFonts w:hint="eastAsia"/>
      </w:rPr>
    </w:lvl>
    <w:lvl w:ilvl="2">
      <w:start w:val="1"/>
      <w:numFmt w:val="decimal"/>
      <w:suff w:val="space"/>
      <w:lvlText w:val="%3."/>
      <w:lvlJc w:val="left"/>
      <w:pPr>
        <w:ind w:left="0" w:firstLine="510"/>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77E71AD7"/>
    <w:multiLevelType w:val="hybridMultilevel"/>
    <w:tmpl w:val="8C229A26"/>
    <w:lvl w:ilvl="0" w:tplc="8F1CBBA4">
      <w:start w:val="1"/>
      <w:numFmt w:val="chineseCountingThousand"/>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8D6092F"/>
    <w:multiLevelType w:val="hybridMultilevel"/>
    <w:tmpl w:val="4BF09E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78FB75F0"/>
    <w:multiLevelType w:val="multilevel"/>
    <w:tmpl w:val="473C21B4"/>
    <w:styleLink w:val="2"/>
    <w:lvl w:ilvl="0">
      <w:start w:val="1"/>
      <w:numFmt w:val="upperRoman"/>
      <w:lvlText w:val="%1."/>
      <w:lvlJc w:val="left"/>
      <w:pPr>
        <w:ind w:left="113" w:hanging="113"/>
      </w:pPr>
      <w:rPr>
        <w:rFonts w:hint="eastAsia"/>
      </w:rPr>
    </w:lvl>
    <w:lvl w:ilvl="1">
      <w:start w:val="1"/>
      <w:numFmt w:val="upperLetter"/>
      <w:lvlText w:val="%2."/>
      <w:lvlJc w:val="left"/>
      <w:pPr>
        <w:ind w:left="0" w:firstLine="0"/>
      </w:pPr>
      <w:rPr>
        <w:rFonts w:hint="eastAsia"/>
      </w:rPr>
    </w:lvl>
    <w:lvl w:ilvl="2">
      <w:start w:val="1"/>
      <w:numFmt w:val="decimal"/>
      <w:lvlText w:val="%1.%2.%3"/>
      <w:lvlJc w:val="left"/>
      <w:pPr>
        <w:ind w:left="2580" w:hanging="567"/>
      </w:pPr>
      <w:rPr>
        <w:rFonts w:hint="eastAsia"/>
      </w:rPr>
    </w:lvl>
    <w:lvl w:ilvl="3">
      <w:start w:val="1"/>
      <w:numFmt w:val="decimal"/>
      <w:lvlText w:val="%1.%2.%3.%4"/>
      <w:lvlJc w:val="left"/>
      <w:pPr>
        <w:ind w:left="3146" w:hanging="708"/>
      </w:pPr>
      <w:rPr>
        <w:rFonts w:hint="eastAsia"/>
      </w:rPr>
    </w:lvl>
    <w:lvl w:ilvl="4">
      <w:start w:val="1"/>
      <w:numFmt w:val="decimal"/>
      <w:lvlText w:val="%1.%2.%3.%4.%5"/>
      <w:lvlJc w:val="left"/>
      <w:pPr>
        <w:ind w:left="3713" w:hanging="850"/>
      </w:pPr>
      <w:rPr>
        <w:rFonts w:hint="eastAsia"/>
      </w:rPr>
    </w:lvl>
    <w:lvl w:ilvl="5">
      <w:start w:val="1"/>
      <w:numFmt w:val="decimal"/>
      <w:lvlText w:val="%1.%2.%3.%4.%5.%6"/>
      <w:lvlJc w:val="left"/>
      <w:pPr>
        <w:ind w:left="4422" w:hanging="1134"/>
      </w:pPr>
      <w:rPr>
        <w:rFonts w:hint="eastAsia"/>
      </w:rPr>
    </w:lvl>
    <w:lvl w:ilvl="6">
      <w:start w:val="1"/>
      <w:numFmt w:val="decimal"/>
      <w:lvlText w:val="%1.%2.%3.%4.%5.%6.%7"/>
      <w:lvlJc w:val="left"/>
      <w:pPr>
        <w:ind w:left="4989" w:hanging="1276"/>
      </w:pPr>
      <w:rPr>
        <w:rFonts w:hint="eastAsia"/>
      </w:rPr>
    </w:lvl>
    <w:lvl w:ilvl="7">
      <w:start w:val="1"/>
      <w:numFmt w:val="decimal"/>
      <w:lvlText w:val="%1.%2.%3.%4.%5.%6.%7.%8"/>
      <w:lvlJc w:val="left"/>
      <w:pPr>
        <w:ind w:left="5556" w:hanging="1418"/>
      </w:pPr>
      <w:rPr>
        <w:rFonts w:hint="eastAsia"/>
      </w:rPr>
    </w:lvl>
    <w:lvl w:ilvl="8">
      <w:start w:val="1"/>
      <w:numFmt w:val="decimal"/>
      <w:lvlText w:val="%1.%2.%3.%4.%5.%6.%7.%8.%9"/>
      <w:lvlJc w:val="left"/>
      <w:pPr>
        <w:ind w:left="6264" w:hanging="1700"/>
      </w:pPr>
      <w:rPr>
        <w:rFonts w:hint="eastAsia"/>
      </w:rPr>
    </w:lvl>
  </w:abstractNum>
  <w:abstractNum w:abstractNumId="37" w15:restartNumberingAfterBreak="0">
    <w:nsid w:val="7C9001CA"/>
    <w:multiLevelType w:val="hybridMultilevel"/>
    <w:tmpl w:val="2E641E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5"/>
  </w:num>
  <w:num w:numId="2">
    <w:abstractNumId w:val="34"/>
  </w:num>
  <w:num w:numId="3">
    <w:abstractNumId w:val="24"/>
  </w:num>
  <w:num w:numId="4">
    <w:abstractNumId w:val="4"/>
  </w:num>
  <w:num w:numId="5">
    <w:abstractNumId w:val="3"/>
  </w:num>
  <w:num w:numId="6">
    <w:abstractNumId w:val="22"/>
  </w:num>
  <w:num w:numId="7">
    <w:abstractNumId w:val="37"/>
  </w:num>
  <w:num w:numId="8">
    <w:abstractNumId w:val="31"/>
  </w:num>
  <w:num w:numId="9">
    <w:abstractNumId w:val="15"/>
  </w:num>
  <w:num w:numId="10">
    <w:abstractNumId w:val="12"/>
  </w:num>
  <w:num w:numId="11">
    <w:abstractNumId w:val="8"/>
  </w:num>
  <w:num w:numId="12">
    <w:abstractNumId w:val="13"/>
  </w:num>
  <w:num w:numId="13">
    <w:abstractNumId w:val="33"/>
  </w:num>
  <w:num w:numId="14">
    <w:abstractNumId w:val="32"/>
  </w:num>
  <w:num w:numId="15">
    <w:abstractNumId w:val="5"/>
  </w:num>
  <w:num w:numId="16">
    <w:abstractNumId w:val="29"/>
  </w:num>
  <w:num w:numId="17">
    <w:abstractNumId w:val="17"/>
  </w:num>
  <w:num w:numId="18">
    <w:abstractNumId w:val="7"/>
  </w:num>
  <w:num w:numId="19">
    <w:abstractNumId w:val="0"/>
  </w:num>
  <w:num w:numId="20">
    <w:abstractNumId w:val="18"/>
  </w:num>
  <w:num w:numId="21">
    <w:abstractNumId w:val="11"/>
  </w:num>
  <w:num w:numId="22">
    <w:abstractNumId w:val="23"/>
  </w:num>
  <w:num w:numId="23">
    <w:abstractNumId w:val="36"/>
  </w:num>
  <w:num w:numId="24">
    <w:abstractNumId w:val="26"/>
  </w:num>
  <w:num w:numId="25">
    <w:abstractNumId w:val="20"/>
  </w:num>
  <w:num w:numId="26">
    <w:abstractNumId w:val="2"/>
  </w:num>
  <w:num w:numId="27">
    <w:abstractNumId w:val="25"/>
  </w:num>
  <w:num w:numId="28">
    <w:abstractNumId w:val="6"/>
  </w:num>
  <w:num w:numId="29">
    <w:abstractNumId w:val="28"/>
  </w:num>
  <w:num w:numId="30">
    <w:abstractNumId w:val="21"/>
  </w:num>
  <w:num w:numId="31">
    <w:abstractNumId w:val="14"/>
  </w:num>
  <w:num w:numId="32">
    <w:abstractNumId w:val="10"/>
  </w:num>
  <w:num w:numId="33">
    <w:abstractNumId w:val="16"/>
  </w:num>
  <w:num w:numId="34">
    <w:abstractNumId w:val="9"/>
  </w:num>
  <w:num w:numId="35">
    <w:abstractNumId w:val="19"/>
  </w:num>
  <w:num w:numId="36">
    <w:abstractNumId w:val="1"/>
  </w:num>
  <w:num w:numId="37">
    <w:abstractNumId w:val="30"/>
  </w:num>
  <w:num w:numId="38">
    <w:abstractNumId w:val="2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126D"/>
    <w:rsid w:val="00004A50"/>
    <w:rsid w:val="00005F0F"/>
    <w:rsid w:val="000108AB"/>
    <w:rsid w:val="00013184"/>
    <w:rsid w:val="00017141"/>
    <w:rsid w:val="00017621"/>
    <w:rsid w:val="000213BA"/>
    <w:rsid w:val="00021771"/>
    <w:rsid w:val="00024BF4"/>
    <w:rsid w:val="00024EAB"/>
    <w:rsid w:val="000253F3"/>
    <w:rsid w:val="00026DA4"/>
    <w:rsid w:val="00036E6F"/>
    <w:rsid w:val="000403A5"/>
    <w:rsid w:val="00042FAB"/>
    <w:rsid w:val="00043018"/>
    <w:rsid w:val="00044E70"/>
    <w:rsid w:val="00045FD2"/>
    <w:rsid w:val="00046083"/>
    <w:rsid w:val="000462E9"/>
    <w:rsid w:val="00046621"/>
    <w:rsid w:val="00051C7E"/>
    <w:rsid w:val="00053426"/>
    <w:rsid w:val="00053DE7"/>
    <w:rsid w:val="000541C2"/>
    <w:rsid w:val="00055D5E"/>
    <w:rsid w:val="000565D4"/>
    <w:rsid w:val="0005779D"/>
    <w:rsid w:val="000604C5"/>
    <w:rsid w:val="00060782"/>
    <w:rsid w:val="00060873"/>
    <w:rsid w:val="000623FC"/>
    <w:rsid w:val="00062530"/>
    <w:rsid w:val="000626B5"/>
    <w:rsid w:val="00063F19"/>
    <w:rsid w:val="000641A4"/>
    <w:rsid w:val="000646C2"/>
    <w:rsid w:val="000648AA"/>
    <w:rsid w:val="00064DEC"/>
    <w:rsid w:val="00066206"/>
    <w:rsid w:val="0006657B"/>
    <w:rsid w:val="00070711"/>
    <w:rsid w:val="00072E19"/>
    <w:rsid w:val="000738DC"/>
    <w:rsid w:val="000757A3"/>
    <w:rsid w:val="000757CC"/>
    <w:rsid w:val="00076DA7"/>
    <w:rsid w:val="00077969"/>
    <w:rsid w:val="0008069A"/>
    <w:rsid w:val="00080B62"/>
    <w:rsid w:val="00081E6A"/>
    <w:rsid w:val="00084332"/>
    <w:rsid w:val="00084354"/>
    <w:rsid w:val="00084851"/>
    <w:rsid w:val="00084900"/>
    <w:rsid w:val="0008495F"/>
    <w:rsid w:val="000868A6"/>
    <w:rsid w:val="000879A1"/>
    <w:rsid w:val="00087E45"/>
    <w:rsid w:val="00090B39"/>
    <w:rsid w:val="00090F02"/>
    <w:rsid w:val="000911AC"/>
    <w:rsid w:val="00091ECD"/>
    <w:rsid w:val="00092DCB"/>
    <w:rsid w:val="00097130"/>
    <w:rsid w:val="000971F8"/>
    <w:rsid w:val="000A2673"/>
    <w:rsid w:val="000A3A11"/>
    <w:rsid w:val="000A7509"/>
    <w:rsid w:val="000B0F0E"/>
    <w:rsid w:val="000B1A42"/>
    <w:rsid w:val="000B3491"/>
    <w:rsid w:val="000B3CA3"/>
    <w:rsid w:val="000B424B"/>
    <w:rsid w:val="000B4EF1"/>
    <w:rsid w:val="000B700A"/>
    <w:rsid w:val="000B7D51"/>
    <w:rsid w:val="000C36E8"/>
    <w:rsid w:val="000C4771"/>
    <w:rsid w:val="000C5798"/>
    <w:rsid w:val="000C5801"/>
    <w:rsid w:val="000C6703"/>
    <w:rsid w:val="000C7C46"/>
    <w:rsid w:val="000D02FC"/>
    <w:rsid w:val="000D045F"/>
    <w:rsid w:val="000D0FEF"/>
    <w:rsid w:val="000D2EC5"/>
    <w:rsid w:val="000D32B3"/>
    <w:rsid w:val="000D5592"/>
    <w:rsid w:val="000D6C9B"/>
    <w:rsid w:val="000D7896"/>
    <w:rsid w:val="000E26A5"/>
    <w:rsid w:val="000E5673"/>
    <w:rsid w:val="000E589C"/>
    <w:rsid w:val="000E59B5"/>
    <w:rsid w:val="000E5F5B"/>
    <w:rsid w:val="000E5FB7"/>
    <w:rsid w:val="000E6B6F"/>
    <w:rsid w:val="000E6B8E"/>
    <w:rsid w:val="000E6C6C"/>
    <w:rsid w:val="000F079A"/>
    <w:rsid w:val="000F22CB"/>
    <w:rsid w:val="000F36B2"/>
    <w:rsid w:val="000F53F5"/>
    <w:rsid w:val="000F5873"/>
    <w:rsid w:val="000F5F48"/>
    <w:rsid w:val="000F712A"/>
    <w:rsid w:val="000F7437"/>
    <w:rsid w:val="000F752B"/>
    <w:rsid w:val="000F7684"/>
    <w:rsid w:val="001000E6"/>
    <w:rsid w:val="00100244"/>
    <w:rsid w:val="00101A69"/>
    <w:rsid w:val="00103279"/>
    <w:rsid w:val="00103A85"/>
    <w:rsid w:val="00104FBF"/>
    <w:rsid w:val="00107552"/>
    <w:rsid w:val="0011263A"/>
    <w:rsid w:val="00112B25"/>
    <w:rsid w:val="00113843"/>
    <w:rsid w:val="001139F8"/>
    <w:rsid w:val="001173BE"/>
    <w:rsid w:val="00117AF4"/>
    <w:rsid w:val="0012202F"/>
    <w:rsid w:val="00122F39"/>
    <w:rsid w:val="00125109"/>
    <w:rsid w:val="00125C5A"/>
    <w:rsid w:val="00126AE1"/>
    <w:rsid w:val="00126C2A"/>
    <w:rsid w:val="001270DE"/>
    <w:rsid w:val="00127119"/>
    <w:rsid w:val="00127BB8"/>
    <w:rsid w:val="00131771"/>
    <w:rsid w:val="00136ABC"/>
    <w:rsid w:val="00136EA2"/>
    <w:rsid w:val="001410F2"/>
    <w:rsid w:val="0014198C"/>
    <w:rsid w:val="00142B05"/>
    <w:rsid w:val="00142C4A"/>
    <w:rsid w:val="00144530"/>
    <w:rsid w:val="001453C0"/>
    <w:rsid w:val="00146A81"/>
    <w:rsid w:val="0014752C"/>
    <w:rsid w:val="00150DFE"/>
    <w:rsid w:val="00152FCD"/>
    <w:rsid w:val="00153727"/>
    <w:rsid w:val="00155456"/>
    <w:rsid w:val="001560A5"/>
    <w:rsid w:val="0015619E"/>
    <w:rsid w:val="001561C6"/>
    <w:rsid w:val="0015650F"/>
    <w:rsid w:val="001615BD"/>
    <w:rsid w:val="00161AFB"/>
    <w:rsid w:val="0016267F"/>
    <w:rsid w:val="00163CDC"/>
    <w:rsid w:val="00164218"/>
    <w:rsid w:val="00166B0F"/>
    <w:rsid w:val="00172D47"/>
    <w:rsid w:val="00174309"/>
    <w:rsid w:val="00176A8C"/>
    <w:rsid w:val="00177EEA"/>
    <w:rsid w:val="00180C78"/>
    <w:rsid w:val="00181916"/>
    <w:rsid w:val="001832BE"/>
    <w:rsid w:val="001839D1"/>
    <w:rsid w:val="001845C2"/>
    <w:rsid w:val="00184F51"/>
    <w:rsid w:val="00185133"/>
    <w:rsid w:val="00185528"/>
    <w:rsid w:val="0018727F"/>
    <w:rsid w:val="00187DC6"/>
    <w:rsid w:val="00187E04"/>
    <w:rsid w:val="0019745D"/>
    <w:rsid w:val="00197F66"/>
    <w:rsid w:val="00197FDC"/>
    <w:rsid w:val="001A1646"/>
    <w:rsid w:val="001A1B0A"/>
    <w:rsid w:val="001A2ADC"/>
    <w:rsid w:val="001A4021"/>
    <w:rsid w:val="001A4314"/>
    <w:rsid w:val="001A465E"/>
    <w:rsid w:val="001A5517"/>
    <w:rsid w:val="001A5703"/>
    <w:rsid w:val="001A5DB7"/>
    <w:rsid w:val="001A6223"/>
    <w:rsid w:val="001A75C3"/>
    <w:rsid w:val="001A76EB"/>
    <w:rsid w:val="001A7B10"/>
    <w:rsid w:val="001B0FD8"/>
    <w:rsid w:val="001B41C3"/>
    <w:rsid w:val="001B4824"/>
    <w:rsid w:val="001B541F"/>
    <w:rsid w:val="001B5EF0"/>
    <w:rsid w:val="001B61F1"/>
    <w:rsid w:val="001B705D"/>
    <w:rsid w:val="001C15CF"/>
    <w:rsid w:val="001C4755"/>
    <w:rsid w:val="001C5A84"/>
    <w:rsid w:val="001C7519"/>
    <w:rsid w:val="001D0782"/>
    <w:rsid w:val="001D1182"/>
    <w:rsid w:val="001D3A8C"/>
    <w:rsid w:val="001D484C"/>
    <w:rsid w:val="001D4D93"/>
    <w:rsid w:val="001D605E"/>
    <w:rsid w:val="001D70ED"/>
    <w:rsid w:val="001E1671"/>
    <w:rsid w:val="001E27A7"/>
    <w:rsid w:val="001E27B3"/>
    <w:rsid w:val="001E4824"/>
    <w:rsid w:val="001E4ACA"/>
    <w:rsid w:val="001E52D9"/>
    <w:rsid w:val="001E6378"/>
    <w:rsid w:val="001E6D73"/>
    <w:rsid w:val="001E7A97"/>
    <w:rsid w:val="001F02B3"/>
    <w:rsid w:val="001F07FC"/>
    <w:rsid w:val="001F3C3F"/>
    <w:rsid w:val="001F3F64"/>
    <w:rsid w:val="001F62BE"/>
    <w:rsid w:val="001F76CF"/>
    <w:rsid w:val="002002F1"/>
    <w:rsid w:val="00206A08"/>
    <w:rsid w:val="00207C01"/>
    <w:rsid w:val="00210684"/>
    <w:rsid w:val="00211138"/>
    <w:rsid w:val="00213C8A"/>
    <w:rsid w:val="00213E5B"/>
    <w:rsid w:val="00214078"/>
    <w:rsid w:val="00216488"/>
    <w:rsid w:val="002178A8"/>
    <w:rsid w:val="00217CF9"/>
    <w:rsid w:val="0022212F"/>
    <w:rsid w:val="002243C2"/>
    <w:rsid w:val="00226B5F"/>
    <w:rsid w:val="0022789A"/>
    <w:rsid w:val="00227FF6"/>
    <w:rsid w:val="0023732A"/>
    <w:rsid w:val="00240656"/>
    <w:rsid w:val="0024253F"/>
    <w:rsid w:val="00242AE0"/>
    <w:rsid w:val="002447D7"/>
    <w:rsid w:val="0024625D"/>
    <w:rsid w:val="0024640D"/>
    <w:rsid w:val="00246F3D"/>
    <w:rsid w:val="00252A75"/>
    <w:rsid w:val="00254168"/>
    <w:rsid w:val="00254B3B"/>
    <w:rsid w:val="002575B1"/>
    <w:rsid w:val="002606B5"/>
    <w:rsid w:val="00262D67"/>
    <w:rsid w:val="002634B0"/>
    <w:rsid w:val="00263D29"/>
    <w:rsid w:val="002651C4"/>
    <w:rsid w:val="00266B68"/>
    <w:rsid w:val="00266B84"/>
    <w:rsid w:val="00273F3B"/>
    <w:rsid w:val="00274B31"/>
    <w:rsid w:val="00276123"/>
    <w:rsid w:val="00277EDC"/>
    <w:rsid w:val="00277F05"/>
    <w:rsid w:val="00280749"/>
    <w:rsid w:val="002830AF"/>
    <w:rsid w:val="002832C4"/>
    <w:rsid w:val="0028384D"/>
    <w:rsid w:val="002861CD"/>
    <w:rsid w:val="00292BEC"/>
    <w:rsid w:val="00294E38"/>
    <w:rsid w:val="002958BF"/>
    <w:rsid w:val="002967A0"/>
    <w:rsid w:val="002A02A5"/>
    <w:rsid w:val="002A1D1E"/>
    <w:rsid w:val="002A451D"/>
    <w:rsid w:val="002A511A"/>
    <w:rsid w:val="002A5714"/>
    <w:rsid w:val="002A7534"/>
    <w:rsid w:val="002B10DB"/>
    <w:rsid w:val="002B1BBC"/>
    <w:rsid w:val="002B203C"/>
    <w:rsid w:val="002B22FD"/>
    <w:rsid w:val="002B2F5E"/>
    <w:rsid w:val="002B34B5"/>
    <w:rsid w:val="002B3A8B"/>
    <w:rsid w:val="002B408F"/>
    <w:rsid w:val="002B50B7"/>
    <w:rsid w:val="002B5EA9"/>
    <w:rsid w:val="002B7FAF"/>
    <w:rsid w:val="002C169D"/>
    <w:rsid w:val="002C3424"/>
    <w:rsid w:val="002C7123"/>
    <w:rsid w:val="002C7684"/>
    <w:rsid w:val="002D328F"/>
    <w:rsid w:val="002D66B7"/>
    <w:rsid w:val="002D7A2B"/>
    <w:rsid w:val="002D7A39"/>
    <w:rsid w:val="002E09DC"/>
    <w:rsid w:val="002E2AA8"/>
    <w:rsid w:val="002E2DF0"/>
    <w:rsid w:val="002E377F"/>
    <w:rsid w:val="002E4DB2"/>
    <w:rsid w:val="002E7EE2"/>
    <w:rsid w:val="002F13CB"/>
    <w:rsid w:val="002F1465"/>
    <w:rsid w:val="002F220A"/>
    <w:rsid w:val="002F4264"/>
    <w:rsid w:val="002F4911"/>
    <w:rsid w:val="002F4E2C"/>
    <w:rsid w:val="002F4F54"/>
    <w:rsid w:val="002F5169"/>
    <w:rsid w:val="00300A28"/>
    <w:rsid w:val="00301226"/>
    <w:rsid w:val="003038C1"/>
    <w:rsid w:val="00306112"/>
    <w:rsid w:val="00310C9D"/>
    <w:rsid w:val="00310D74"/>
    <w:rsid w:val="0031282F"/>
    <w:rsid w:val="00313206"/>
    <w:rsid w:val="0031374F"/>
    <w:rsid w:val="00313DA2"/>
    <w:rsid w:val="00313E8C"/>
    <w:rsid w:val="003143FF"/>
    <w:rsid w:val="003219BE"/>
    <w:rsid w:val="00322CDE"/>
    <w:rsid w:val="003246CC"/>
    <w:rsid w:val="0032520B"/>
    <w:rsid w:val="003258F5"/>
    <w:rsid w:val="00331B1B"/>
    <w:rsid w:val="00332C90"/>
    <w:rsid w:val="00332FB0"/>
    <w:rsid w:val="00333666"/>
    <w:rsid w:val="00335684"/>
    <w:rsid w:val="00337C84"/>
    <w:rsid w:val="003405EB"/>
    <w:rsid w:val="0034138D"/>
    <w:rsid w:val="00341B6F"/>
    <w:rsid w:val="003435EE"/>
    <w:rsid w:val="0034378F"/>
    <w:rsid w:val="003479B6"/>
    <w:rsid w:val="003530B8"/>
    <w:rsid w:val="0035316C"/>
    <w:rsid w:val="0035431B"/>
    <w:rsid w:val="0035506B"/>
    <w:rsid w:val="0035608C"/>
    <w:rsid w:val="003605CA"/>
    <w:rsid w:val="0036371D"/>
    <w:rsid w:val="00365BA3"/>
    <w:rsid w:val="003679E4"/>
    <w:rsid w:val="00367A2B"/>
    <w:rsid w:val="003719BD"/>
    <w:rsid w:val="00372114"/>
    <w:rsid w:val="00373E84"/>
    <w:rsid w:val="00374256"/>
    <w:rsid w:val="00374D85"/>
    <w:rsid w:val="00374E03"/>
    <w:rsid w:val="0037538E"/>
    <w:rsid w:val="00375552"/>
    <w:rsid w:val="0037558B"/>
    <w:rsid w:val="00375E54"/>
    <w:rsid w:val="003764A2"/>
    <w:rsid w:val="0037695D"/>
    <w:rsid w:val="00377A31"/>
    <w:rsid w:val="00380430"/>
    <w:rsid w:val="00380D05"/>
    <w:rsid w:val="00383526"/>
    <w:rsid w:val="00385D45"/>
    <w:rsid w:val="00386D06"/>
    <w:rsid w:val="0038777E"/>
    <w:rsid w:val="00390CBB"/>
    <w:rsid w:val="00391805"/>
    <w:rsid w:val="00395F8F"/>
    <w:rsid w:val="00396C4A"/>
    <w:rsid w:val="003A19D0"/>
    <w:rsid w:val="003A203D"/>
    <w:rsid w:val="003A22DF"/>
    <w:rsid w:val="003A5CC4"/>
    <w:rsid w:val="003A68E8"/>
    <w:rsid w:val="003A6D3C"/>
    <w:rsid w:val="003A7B1B"/>
    <w:rsid w:val="003B0C37"/>
    <w:rsid w:val="003B3EFE"/>
    <w:rsid w:val="003B4342"/>
    <w:rsid w:val="003B491D"/>
    <w:rsid w:val="003B50C2"/>
    <w:rsid w:val="003B5648"/>
    <w:rsid w:val="003B78BC"/>
    <w:rsid w:val="003C0640"/>
    <w:rsid w:val="003C0C28"/>
    <w:rsid w:val="003C0F23"/>
    <w:rsid w:val="003C2DD9"/>
    <w:rsid w:val="003C429D"/>
    <w:rsid w:val="003C530C"/>
    <w:rsid w:val="003C636D"/>
    <w:rsid w:val="003C66BC"/>
    <w:rsid w:val="003C7701"/>
    <w:rsid w:val="003D60CE"/>
    <w:rsid w:val="003D6D5B"/>
    <w:rsid w:val="003D6F1E"/>
    <w:rsid w:val="003D701E"/>
    <w:rsid w:val="003D70BA"/>
    <w:rsid w:val="003E00C8"/>
    <w:rsid w:val="003E2C0C"/>
    <w:rsid w:val="003E3D72"/>
    <w:rsid w:val="003E599C"/>
    <w:rsid w:val="003E6662"/>
    <w:rsid w:val="003F1EBD"/>
    <w:rsid w:val="003F27E5"/>
    <w:rsid w:val="003F2A49"/>
    <w:rsid w:val="003F2CB4"/>
    <w:rsid w:val="003F4114"/>
    <w:rsid w:val="003F449A"/>
    <w:rsid w:val="003F6100"/>
    <w:rsid w:val="003F679C"/>
    <w:rsid w:val="003F6AA5"/>
    <w:rsid w:val="003F6B1A"/>
    <w:rsid w:val="00400352"/>
    <w:rsid w:val="004006E1"/>
    <w:rsid w:val="004028C7"/>
    <w:rsid w:val="00404897"/>
    <w:rsid w:val="00404ACB"/>
    <w:rsid w:val="00407E46"/>
    <w:rsid w:val="00411E41"/>
    <w:rsid w:val="00412384"/>
    <w:rsid w:val="00412CF6"/>
    <w:rsid w:val="00415B6B"/>
    <w:rsid w:val="00416BD8"/>
    <w:rsid w:val="004200ED"/>
    <w:rsid w:val="00422965"/>
    <w:rsid w:val="004239D0"/>
    <w:rsid w:val="0042411A"/>
    <w:rsid w:val="0042504F"/>
    <w:rsid w:val="00425414"/>
    <w:rsid w:val="004259F7"/>
    <w:rsid w:val="004262F4"/>
    <w:rsid w:val="0043486C"/>
    <w:rsid w:val="00434949"/>
    <w:rsid w:val="00436F4B"/>
    <w:rsid w:val="00440526"/>
    <w:rsid w:val="004422E3"/>
    <w:rsid w:val="0044270A"/>
    <w:rsid w:val="00444A48"/>
    <w:rsid w:val="004452D7"/>
    <w:rsid w:val="00446695"/>
    <w:rsid w:val="00447B70"/>
    <w:rsid w:val="004508D3"/>
    <w:rsid w:val="00450A1F"/>
    <w:rsid w:val="0045121E"/>
    <w:rsid w:val="0046195E"/>
    <w:rsid w:val="00462282"/>
    <w:rsid w:val="00462765"/>
    <w:rsid w:val="004655E6"/>
    <w:rsid w:val="0046563F"/>
    <w:rsid w:val="00467937"/>
    <w:rsid w:val="004679B3"/>
    <w:rsid w:val="00467AA1"/>
    <w:rsid w:val="004763A7"/>
    <w:rsid w:val="00481DE5"/>
    <w:rsid w:val="00484245"/>
    <w:rsid w:val="00484D5D"/>
    <w:rsid w:val="00490F3A"/>
    <w:rsid w:val="00493DF0"/>
    <w:rsid w:val="00495CB8"/>
    <w:rsid w:val="004A0F2B"/>
    <w:rsid w:val="004A25BB"/>
    <w:rsid w:val="004A5133"/>
    <w:rsid w:val="004A55C7"/>
    <w:rsid w:val="004A56BB"/>
    <w:rsid w:val="004A5B91"/>
    <w:rsid w:val="004A5E62"/>
    <w:rsid w:val="004A6699"/>
    <w:rsid w:val="004A66B8"/>
    <w:rsid w:val="004A75EC"/>
    <w:rsid w:val="004A7D77"/>
    <w:rsid w:val="004B0C02"/>
    <w:rsid w:val="004B167D"/>
    <w:rsid w:val="004B2CE0"/>
    <w:rsid w:val="004B2E1F"/>
    <w:rsid w:val="004B33AF"/>
    <w:rsid w:val="004B375B"/>
    <w:rsid w:val="004B42E7"/>
    <w:rsid w:val="004B50C8"/>
    <w:rsid w:val="004B56CE"/>
    <w:rsid w:val="004B5831"/>
    <w:rsid w:val="004B5C40"/>
    <w:rsid w:val="004B671A"/>
    <w:rsid w:val="004B794B"/>
    <w:rsid w:val="004C29EC"/>
    <w:rsid w:val="004C2BCA"/>
    <w:rsid w:val="004C30D7"/>
    <w:rsid w:val="004C3A02"/>
    <w:rsid w:val="004C41FC"/>
    <w:rsid w:val="004C4731"/>
    <w:rsid w:val="004C5F7C"/>
    <w:rsid w:val="004C6BB2"/>
    <w:rsid w:val="004C72ED"/>
    <w:rsid w:val="004C7712"/>
    <w:rsid w:val="004D090F"/>
    <w:rsid w:val="004D18FF"/>
    <w:rsid w:val="004D2402"/>
    <w:rsid w:val="004D2817"/>
    <w:rsid w:val="004D3285"/>
    <w:rsid w:val="004D630A"/>
    <w:rsid w:val="004D6F0D"/>
    <w:rsid w:val="004D7015"/>
    <w:rsid w:val="004D786A"/>
    <w:rsid w:val="004D7B43"/>
    <w:rsid w:val="004E135D"/>
    <w:rsid w:val="004E2D86"/>
    <w:rsid w:val="004E516E"/>
    <w:rsid w:val="004E5DDF"/>
    <w:rsid w:val="004E60D8"/>
    <w:rsid w:val="004E6621"/>
    <w:rsid w:val="004E796F"/>
    <w:rsid w:val="004F163E"/>
    <w:rsid w:val="004F16C0"/>
    <w:rsid w:val="004F2298"/>
    <w:rsid w:val="004F3798"/>
    <w:rsid w:val="004F617D"/>
    <w:rsid w:val="00500D5E"/>
    <w:rsid w:val="00501210"/>
    <w:rsid w:val="005015E3"/>
    <w:rsid w:val="00503AD2"/>
    <w:rsid w:val="00505FA5"/>
    <w:rsid w:val="00510F9A"/>
    <w:rsid w:val="00513EA6"/>
    <w:rsid w:val="005147B8"/>
    <w:rsid w:val="00514C61"/>
    <w:rsid w:val="00515462"/>
    <w:rsid w:val="00517793"/>
    <w:rsid w:val="005203AC"/>
    <w:rsid w:val="005205FF"/>
    <w:rsid w:val="00522430"/>
    <w:rsid w:val="00526A1E"/>
    <w:rsid w:val="00530535"/>
    <w:rsid w:val="00531134"/>
    <w:rsid w:val="00533F79"/>
    <w:rsid w:val="00534390"/>
    <w:rsid w:val="00534984"/>
    <w:rsid w:val="00534AEE"/>
    <w:rsid w:val="005431BE"/>
    <w:rsid w:val="00543E8D"/>
    <w:rsid w:val="005440FF"/>
    <w:rsid w:val="00547154"/>
    <w:rsid w:val="00547FCB"/>
    <w:rsid w:val="00550887"/>
    <w:rsid w:val="00553D08"/>
    <w:rsid w:val="00554A69"/>
    <w:rsid w:val="005554AA"/>
    <w:rsid w:val="00557BA8"/>
    <w:rsid w:val="00560E81"/>
    <w:rsid w:val="005613F5"/>
    <w:rsid w:val="00561C4F"/>
    <w:rsid w:val="00564652"/>
    <w:rsid w:val="005661EF"/>
    <w:rsid w:val="00566824"/>
    <w:rsid w:val="00566FB9"/>
    <w:rsid w:val="0056753F"/>
    <w:rsid w:val="00570FA3"/>
    <w:rsid w:val="005712E9"/>
    <w:rsid w:val="00571829"/>
    <w:rsid w:val="00573292"/>
    <w:rsid w:val="00573FD9"/>
    <w:rsid w:val="00574258"/>
    <w:rsid w:val="00574C77"/>
    <w:rsid w:val="00574E4C"/>
    <w:rsid w:val="0057503D"/>
    <w:rsid w:val="00576E20"/>
    <w:rsid w:val="00577C1A"/>
    <w:rsid w:val="00580572"/>
    <w:rsid w:val="005807FE"/>
    <w:rsid w:val="00582F60"/>
    <w:rsid w:val="00584831"/>
    <w:rsid w:val="005852CF"/>
    <w:rsid w:val="00585808"/>
    <w:rsid w:val="0058581A"/>
    <w:rsid w:val="005860E0"/>
    <w:rsid w:val="005863A6"/>
    <w:rsid w:val="00591C94"/>
    <w:rsid w:val="005A0548"/>
    <w:rsid w:val="005A0D26"/>
    <w:rsid w:val="005A1959"/>
    <w:rsid w:val="005A1D5F"/>
    <w:rsid w:val="005A2534"/>
    <w:rsid w:val="005A257D"/>
    <w:rsid w:val="005A69E6"/>
    <w:rsid w:val="005A6DFC"/>
    <w:rsid w:val="005A6F13"/>
    <w:rsid w:val="005B3EE9"/>
    <w:rsid w:val="005B4704"/>
    <w:rsid w:val="005B65A6"/>
    <w:rsid w:val="005B762F"/>
    <w:rsid w:val="005C17D9"/>
    <w:rsid w:val="005C24CA"/>
    <w:rsid w:val="005C25DB"/>
    <w:rsid w:val="005C62A6"/>
    <w:rsid w:val="005C6954"/>
    <w:rsid w:val="005D239F"/>
    <w:rsid w:val="005E0007"/>
    <w:rsid w:val="005E15E7"/>
    <w:rsid w:val="005E1656"/>
    <w:rsid w:val="005E2485"/>
    <w:rsid w:val="005E3CC3"/>
    <w:rsid w:val="005E4436"/>
    <w:rsid w:val="005E7619"/>
    <w:rsid w:val="005F08EC"/>
    <w:rsid w:val="005F1AA5"/>
    <w:rsid w:val="005F34AF"/>
    <w:rsid w:val="005F4799"/>
    <w:rsid w:val="005F5092"/>
    <w:rsid w:val="005F6D25"/>
    <w:rsid w:val="005F7D55"/>
    <w:rsid w:val="00601A39"/>
    <w:rsid w:val="00601AE1"/>
    <w:rsid w:val="00601E0C"/>
    <w:rsid w:val="0060214F"/>
    <w:rsid w:val="00603595"/>
    <w:rsid w:val="00606978"/>
    <w:rsid w:val="00607EC7"/>
    <w:rsid w:val="0061076C"/>
    <w:rsid w:val="00611AD2"/>
    <w:rsid w:val="00612C8D"/>
    <w:rsid w:val="00612D6E"/>
    <w:rsid w:val="006130A1"/>
    <w:rsid w:val="0061310C"/>
    <w:rsid w:val="006133DD"/>
    <w:rsid w:val="00614022"/>
    <w:rsid w:val="00614751"/>
    <w:rsid w:val="00614AE1"/>
    <w:rsid w:val="00615A2C"/>
    <w:rsid w:val="0061624D"/>
    <w:rsid w:val="006177D8"/>
    <w:rsid w:val="00620200"/>
    <w:rsid w:val="00624C2A"/>
    <w:rsid w:val="00627382"/>
    <w:rsid w:val="006301E6"/>
    <w:rsid w:val="0063125E"/>
    <w:rsid w:val="00632253"/>
    <w:rsid w:val="00632527"/>
    <w:rsid w:val="00634604"/>
    <w:rsid w:val="00636809"/>
    <w:rsid w:val="00636F1C"/>
    <w:rsid w:val="0063704D"/>
    <w:rsid w:val="00637E93"/>
    <w:rsid w:val="00640858"/>
    <w:rsid w:val="0064168A"/>
    <w:rsid w:val="00642652"/>
    <w:rsid w:val="00642BE2"/>
    <w:rsid w:val="00643C0E"/>
    <w:rsid w:val="0064717B"/>
    <w:rsid w:val="006510A8"/>
    <w:rsid w:val="006513CB"/>
    <w:rsid w:val="00653783"/>
    <w:rsid w:val="00653858"/>
    <w:rsid w:val="00654542"/>
    <w:rsid w:val="00656020"/>
    <w:rsid w:val="00656FDB"/>
    <w:rsid w:val="006570A8"/>
    <w:rsid w:val="0065713D"/>
    <w:rsid w:val="00661675"/>
    <w:rsid w:val="00661727"/>
    <w:rsid w:val="00661D28"/>
    <w:rsid w:val="00662FD0"/>
    <w:rsid w:val="00663BE0"/>
    <w:rsid w:val="0066418F"/>
    <w:rsid w:val="00666142"/>
    <w:rsid w:val="006662AE"/>
    <w:rsid w:val="006662FD"/>
    <w:rsid w:val="0066642B"/>
    <w:rsid w:val="006672F8"/>
    <w:rsid w:val="006707C3"/>
    <w:rsid w:val="006779BD"/>
    <w:rsid w:val="006810C1"/>
    <w:rsid w:val="00684934"/>
    <w:rsid w:val="00684A6D"/>
    <w:rsid w:val="0068562D"/>
    <w:rsid w:val="006873CB"/>
    <w:rsid w:val="00687AA0"/>
    <w:rsid w:val="00690F66"/>
    <w:rsid w:val="00691277"/>
    <w:rsid w:val="0069247B"/>
    <w:rsid w:val="0069380A"/>
    <w:rsid w:val="00695503"/>
    <w:rsid w:val="00695C84"/>
    <w:rsid w:val="00696253"/>
    <w:rsid w:val="006963F7"/>
    <w:rsid w:val="006A3721"/>
    <w:rsid w:val="006A3838"/>
    <w:rsid w:val="006A39A3"/>
    <w:rsid w:val="006A781B"/>
    <w:rsid w:val="006B095A"/>
    <w:rsid w:val="006B314C"/>
    <w:rsid w:val="006B6059"/>
    <w:rsid w:val="006B74C7"/>
    <w:rsid w:val="006B772B"/>
    <w:rsid w:val="006C326A"/>
    <w:rsid w:val="006C333F"/>
    <w:rsid w:val="006C3B38"/>
    <w:rsid w:val="006C5989"/>
    <w:rsid w:val="006C5DB9"/>
    <w:rsid w:val="006C62C4"/>
    <w:rsid w:val="006C6E45"/>
    <w:rsid w:val="006C7B08"/>
    <w:rsid w:val="006D25CA"/>
    <w:rsid w:val="006D26F9"/>
    <w:rsid w:val="006D3F72"/>
    <w:rsid w:val="006D6B90"/>
    <w:rsid w:val="006E155E"/>
    <w:rsid w:val="006E2DA9"/>
    <w:rsid w:val="006E4054"/>
    <w:rsid w:val="006E4C76"/>
    <w:rsid w:val="006E4EC6"/>
    <w:rsid w:val="006E639D"/>
    <w:rsid w:val="006F32BD"/>
    <w:rsid w:val="006F452C"/>
    <w:rsid w:val="006F5849"/>
    <w:rsid w:val="006F7042"/>
    <w:rsid w:val="006F7B0F"/>
    <w:rsid w:val="007004B3"/>
    <w:rsid w:val="00700AD1"/>
    <w:rsid w:val="00702589"/>
    <w:rsid w:val="0070481E"/>
    <w:rsid w:val="00704DED"/>
    <w:rsid w:val="00705F91"/>
    <w:rsid w:val="00706BAB"/>
    <w:rsid w:val="00706F04"/>
    <w:rsid w:val="007074F5"/>
    <w:rsid w:val="00712605"/>
    <w:rsid w:val="007216B6"/>
    <w:rsid w:val="00725ABB"/>
    <w:rsid w:val="00726A81"/>
    <w:rsid w:val="00726D54"/>
    <w:rsid w:val="00731BF6"/>
    <w:rsid w:val="00732F3B"/>
    <w:rsid w:val="00735A28"/>
    <w:rsid w:val="0073625D"/>
    <w:rsid w:val="007369D0"/>
    <w:rsid w:val="007403E2"/>
    <w:rsid w:val="0074668A"/>
    <w:rsid w:val="0075013E"/>
    <w:rsid w:val="00751F6F"/>
    <w:rsid w:val="00752417"/>
    <w:rsid w:val="0075716B"/>
    <w:rsid w:val="00760C05"/>
    <w:rsid w:val="007615B7"/>
    <w:rsid w:val="00763AD3"/>
    <w:rsid w:val="0076761B"/>
    <w:rsid w:val="00767CA5"/>
    <w:rsid w:val="00770AF3"/>
    <w:rsid w:val="007713AF"/>
    <w:rsid w:val="00771C2D"/>
    <w:rsid w:val="00772162"/>
    <w:rsid w:val="0077250C"/>
    <w:rsid w:val="0077458A"/>
    <w:rsid w:val="00774645"/>
    <w:rsid w:val="0077468B"/>
    <w:rsid w:val="0077662D"/>
    <w:rsid w:val="007806E7"/>
    <w:rsid w:val="00780ADE"/>
    <w:rsid w:val="00781978"/>
    <w:rsid w:val="0078244B"/>
    <w:rsid w:val="00782608"/>
    <w:rsid w:val="0078286D"/>
    <w:rsid w:val="007836F7"/>
    <w:rsid w:val="0078596D"/>
    <w:rsid w:val="00785B6C"/>
    <w:rsid w:val="0078628F"/>
    <w:rsid w:val="00793FD1"/>
    <w:rsid w:val="007951A1"/>
    <w:rsid w:val="0079695F"/>
    <w:rsid w:val="00797597"/>
    <w:rsid w:val="007A0CFD"/>
    <w:rsid w:val="007A0F47"/>
    <w:rsid w:val="007A28F5"/>
    <w:rsid w:val="007A370E"/>
    <w:rsid w:val="007A42B3"/>
    <w:rsid w:val="007A4E0F"/>
    <w:rsid w:val="007A59DC"/>
    <w:rsid w:val="007A6898"/>
    <w:rsid w:val="007A7B0A"/>
    <w:rsid w:val="007B05FD"/>
    <w:rsid w:val="007B13B2"/>
    <w:rsid w:val="007B226B"/>
    <w:rsid w:val="007B661C"/>
    <w:rsid w:val="007B6AB0"/>
    <w:rsid w:val="007C0D8D"/>
    <w:rsid w:val="007C0FEB"/>
    <w:rsid w:val="007C132C"/>
    <w:rsid w:val="007C1936"/>
    <w:rsid w:val="007C23ED"/>
    <w:rsid w:val="007C2C56"/>
    <w:rsid w:val="007C31F3"/>
    <w:rsid w:val="007C3EC1"/>
    <w:rsid w:val="007C6A29"/>
    <w:rsid w:val="007D1230"/>
    <w:rsid w:val="007D126B"/>
    <w:rsid w:val="007D24ED"/>
    <w:rsid w:val="007D2BD6"/>
    <w:rsid w:val="007D511C"/>
    <w:rsid w:val="007D53EC"/>
    <w:rsid w:val="007D561E"/>
    <w:rsid w:val="007D5947"/>
    <w:rsid w:val="007D63C3"/>
    <w:rsid w:val="007D78B6"/>
    <w:rsid w:val="007E0F07"/>
    <w:rsid w:val="007E41BC"/>
    <w:rsid w:val="007F0516"/>
    <w:rsid w:val="007F22A4"/>
    <w:rsid w:val="007F3734"/>
    <w:rsid w:val="007F37D2"/>
    <w:rsid w:val="007F57F3"/>
    <w:rsid w:val="007F60C5"/>
    <w:rsid w:val="007F73A3"/>
    <w:rsid w:val="00801513"/>
    <w:rsid w:val="00803145"/>
    <w:rsid w:val="00805336"/>
    <w:rsid w:val="00805345"/>
    <w:rsid w:val="008056ED"/>
    <w:rsid w:val="0080744F"/>
    <w:rsid w:val="00810113"/>
    <w:rsid w:val="00812E20"/>
    <w:rsid w:val="00813A0D"/>
    <w:rsid w:val="008147E4"/>
    <w:rsid w:val="00815629"/>
    <w:rsid w:val="008156AE"/>
    <w:rsid w:val="00821C55"/>
    <w:rsid w:val="00822FFB"/>
    <w:rsid w:val="00823C59"/>
    <w:rsid w:val="008266C5"/>
    <w:rsid w:val="0083068F"/>
    <w:rsid w:val="00830B3D"/>
    <w:rsid w:val="00831C58"/>
    <w:rsid w:val="008322B0"/>
    <w:rsid w:val="008360F2"/>
    <w:rsid w:val="008363E1"/>
    <w:rsid w:val="008371CE"/>
    <w:rsid w:val="0083768E"/>
    <w:rsid w:val="008408D3"/>
    <w:rsid w:val="00844160"/>
    <w:rsid w:val="008442D5"/>
    <w:rsid w:val="008457D1"/>
    <w:rsid w:val="00847C67"/>
    <w:rsid w:val="0085044A"/>
    <w:rsid w:val="00850A24"/>
    <w:rsid w:val="008514DA"/>
    <w:rsid w:val="008525B4"/>
    <w:rsid w:val="008544A4"/>
    <w:rsid w:val="00854584"/>
    <w:rsid w:val="00854D50"/>
    <w:rsid w:val="00856773"/>
    <w:rsid w:val="00856881"/>
    <w:rsid w:val="008570F8"/>
    <w:rsid w:val="00857F24"/>
    <w:rsid w:val="00861CB9"/>
    <w:rsid w:val="00861DA9"/>
    <w:rsid w:val="008664D3"/>
    <w:rsid w:val="00870508"/>
    <w:rsid w:val="00871174"/>
    <w:rsid w:val="008748E6"/>
    <w:rsid w:val="00875166"/>
    <w:rsid w:val="008766AB"/>
    <w:rsid w:val="0087671C"/>
    <w:rsid w:val="00880331"/>
    <w:rsid w:val="00880FF5"/>
    <w:rsid w:val="00881CA8"/>
    <w:rsid w:val="00881DA7"/>
    <w:rsid w:val="00882A44"/>
    <w:rsid w:val="0088427F"/>
    <w:rsid w:val="008842ED"/>
    <w:rsid w:val="008858F3"/>
    <w:rsid w:val="0088701E"/>
    <w:rsid w:val="00890429"/>
    <w:rsid w:val="008920CA"/>
    <w:rsid w:val="00892894"/>
    <w:rsid w:val="008928BC"/>
    <w:rsid w:val="00892DDA"/>
    <w:rsid w:val="00893152"/>
    <w:rsid w:val="008931B6"/>
    <w:rsid w:val="00894FA4"/>
    <w:rsid w:val="00896C2A"/>
    <w:rsid w:val="00896CEE"/>
    <w:rsid w:val="00896D26"/>
    <w:rsid w:val="008976BF"/>
    <w:rsid w:val="008A0A2A"/>
    <w:rsid w:val="008A16EF"/>
    <w:rsid w:val="008A308A"/>
    <w:rsid w:val="008A33FB"/>
    <w:rsid w:val="008A666C"/>
    <w:rsid w:val="008B4AF4"/>
    <w:rsid w:val="008B5D8C"/>
    <w:rsid w:val="008C01EA"/>
    <w:rsid w:val="008C1386"/>
    <w:rsid w:val="008C213F"/>
    <w:rsid w:val="008C2A85"/>
    <w:rsid w:val="008C3B98"/>
    <w:rsid w:val="008C4938"/>
    <w:rsid w:val="008C55B9"/>
    <w:rsid w:val="008C5C77"/>
    <w:rsid w:val="008D044E"/>
    <w:rsid w:val="008D0948"/>
    <w:rsid w:val="008D1091"/>
    <w:rsid w:val="008D174E"/>
    <w:rsid w:val="008D1859"/>
    <w:rsid w:val="008D19E5"/>
    <w:rsid w:val="008D3201"/>
    <w:rsid w:val="008D360F"/>
    <w:rsid w:val="008D4C22"/>
    <w:rsid w:val="008D536F"/>
    <w:rsid w:val="008D74B4"/>
    <w:rsid w:val="008E16BD"/>
    <w:rsid w:val="008E177C"/>
    <w:rsid w:val="008E3417"/>
    <w:rsid w:val="008E64F2"/>
    <w:rsid w:val="008E7660"/>
    <w:rsid w:val="008E76F1"/>
    <w:rsid w:val="008E7E0E"/>
    <w:rsid w:val="008F1010"/>
    <w:rsid w:val="008F27EA"/>
    <w:rsid w:val="008F2923"/>
    <w:rsid w:val="008F3DD7"/>
    <w:rsid w:val="008F3F6A"/>
    <w:rsid w:val="008F6408"/>
    <w:rsid w:val="008F683A"/>
    <w:rsid w:val="008F6F57"/>
    <w:rsid w:val="00900559"/>
    <w:rsid w:val="009005C5"/>
    <w:rsid w:val="00900E10"/>
    <w:rsid w:val="00902487"/>
    <w:rsid w:val="00903499"/>
    <w:rsid w:val="00904812"/>
    <w:rsid w:val="009061E2"/>
    <w:rsid w:val="009067F6"/>
    <w:rsid w:val="00910069"/>
    <w:rsid w:val="0091056B"/>
    <w:rsid w:val="009108A9"/>
    <w:rsid w:val="00910938"/>
    <w:rsid w:val="00910A1C"/>
    <w:rsid w:val="00911A68"/>
    <w:rsid w:val="0091223B"/>
    <w:rsid w:val="00912F40"/>
    <w:rsid w:val="00914A70"/>
    <w:rsid w:val="009155EE"/>
    <w:rsid w:val="009175F0"/>
    <w:rsid w:val="00920278"/>
    <w:rsid w:val="0092042D"/>
    <w:rsid w:val="009213DF"/>
    <w:rsid w:val="00921610"/>
    <w:rsid w:val="009239E0"/>
    <w:rsid w:val="00930E42"/>
    <w:rsid w:val="009311AD"/>
    <w:rsid w:val="009319DC"/>
    <w:rsid w:val="0093243C"/>
    <w:rsid w:val="00934148"/>
    <w:rsid w:val="009344FF"/>
    <w:rsid w:val="00936BDA"/>
    <w:rsid w:val="00937071"/>
    <w:rsid w:val="00937C0F"/>
    <w:rsid w:val="009406B5"/>
    <w:rsid w:val="00941D01"/>
    <w:rsid w:val="00942D6D"/>
    <w:rsid w:val="009440E3"/>
    <w:rsid w:val="0094597D"/>
    <w:rsid w:val="009478A4"/>
    <w:rsid w:val="00955BC5"/>
    <w:rsid w:val="0095618B"/>
    <w:rsid w:val="0095636C"/>
    <w:rsid w:val="009601A5"/>
    <w:rsid w:val="0096061F"/>
    <w:rsid w:val="009640FA"/>
    <w:rsid w:val="00964F0B"/>
    <w:rsid w:val="009652B9"/>
    <w:rsid w:val="009658CD"/>
    <w:rsid w:val="00970C2B"/>
    <w:rsid w:val="0097109C"/>
    <w:rsid w:val="00971400"/>
    <w:rsid w:val="00973103"/>
    <w:rsid w:val="00975B74"/>
    <w:rsid w:val="00976613"/>
    <w:rsid w:val="0098029A"/>
    <w:rsid w:val="00980D03"/>
    <w:rsid w:val="00981D14"/>
    <w:rsid w:val="009821CF"/>
    <w:rsid w:val="00983BEE"/>
    <w:rsid w:val="00983D11"/>
    <w:rsid w:val="009841C2"/>
    <w:rsid w:val="00984264"/>
    <w:rsid w:val="00987AC4"/>
    <w:rsid w:val="00987EF8"/>
    <w:rsid w:val="009927C5"/>
    <w:rsid w:val="00993565"/>
    <w:rsid w:val="00994616"/>
    <w:rsid w:val="00994C1A"/>
    <w:rsid w:val="009A1144"/>
    <w:rsid w:val="009A1BE3"/>
    <w:rsid w:val="009A2498"/>
    <w:rsid w:val="009A336D"/>
    <w:rsid w:val="009A3799"/>
    <w:rsid w:val="009A4EE6"/>
    <w:rsid w:val="009A6A07"/>
    <w:rsid w:val="009B29F0"/>
    <w:rsid w:val="009B34E9"/>
    <w:rsid w:val="009B5263"/>
    <w:rsid w:val="009B7564"/>
    <w:rsid w:val="009C01FD"/>
    <w:rsid w:val="009C35E0"/>
    <w:rsid w:val="009C62BE"/>
    <w:rsid w:val="009C65CB"/>
    <w:rsid w:val="009C70BC"/>
    <w:rsid w:val="009C7B7D"/>
    <w:rsid w:val="009D4C3F"/>
    <w:rsid w:val="009D5BA3"/>
    <w:rsid w:val="009D6153"/>
    <w:rsid w:val="009E049C"/>
    <w:rsid w:val="009E066A"/>
    <w:rsid w:val="009E0C6E"/>
    <w:rsid w:val="009E5206"/>
    <w:rsid w:val="009E5C23"/>
    <w:rsid w:val="009E799E"/>
    <w:rsid w:val="009F01D7"/>
    <w:rsid w:val="009F0C52"/>
    <w:rsid w:val="009F12E0"/>
    <w:rsid w:val="009F3442"/>
    <w:rsid w:val="009F3B87"/>
    <w:rsid w:val="009F4081"/>
    <w:rsid w:val="009F4F70"/>
    <w:rsid w:val="009F51CD"/>
    <w:rsid w:val="009F5403"/>
    <w:rsid w:val="009F54A6"/>
    <w:rsid w:val="009F5A88"/>
    <w:rsid w:val="009F5ADA"/>
    <w:rsid w:val="009F5B18"/>
    <w:rsid w:val="009F62B3"/>
    <w:rsid w:val="009F6E7D"/>
    <w:rsid w:val="009F7133"/>
    <w:rsid w:val="00A0098F"/>
    <w:rsid w:val="00A01B84"/>
    <w:rsid w:val="00A0357E"/>
    <w:rsid w:val="00A04816"/>
    <w:rsid w:val="00A06CE6"/>
    <w:rsid w:val="00A136DD"/>
    <w:rsid w:val="00A139D1"/>
    <w:rsid w:val="00A143B2"/>
    <w:rsid w:val="00A14FC7"/>
    <w:rsid w:val="00A15173"/>
    <w:rsid w:val="00A24D47"/>
    <w:rsid w:val="00A25A87"/>
    <w:rsid w:val="00A26622"/>
    <w:rsid w:val="00A27E18"/>
    <w:rsid w:val="00A323C6"/>
    <w:rsid w:val="00A33E68"/>
    <w:rsid w:val="00A35208"/>
    <w:rsid w:val="00A36D34"/>
    <w:rsid w:val="00A40231"/>
    <w:rsid w:val="00A40C5A"/>
    <w:rsid w:val="00A41548"/>
    <w:rsid w:val="00A44568"/>
    <w:rsid w:val="00A44FBB"/>
    <w:rsid w:val="00A46100"/>
    <w:rsid w:val="00A4708D"/>
    <w:rsid w:val="00A47A05"/>
    <w:rsid w:val="00A47A9F"/>
    <w:rsid w:val="00A47DE1"/>
    <w:rsid w:val="00A509B8"/>
    <w:rsid w:val="00A51745"/>
    <w:rsid w:val="00A51D10"/>
    <w:rsid w:val="00A5392A"/>
    <w:rsid w:val="00A541E2"/>
    <w:rsid w:val="00A56E24"/>
    <w:rsid w:val="00A57148"/>
    <w:rsid w:val="00A60E84"/>
    <w:rsid w:val="00A63660"/>
    <w:rsid w:val="00A6691A"/>
    <w:rsid w:val="00A674E4"/>
    <w:rsid w:val="00A67BD6"/>
    <w:rsid w:val="00A71BCD"/>
    <w:rsid w:val="00A73515"/>
    <w:rsid w:val="00A7757A"/>
    <w:rsid w:val="00A77E4C"/>
    <w:rsid w:val="00A80B23"/>
    <w:rsid w:val="00A83AC4"/>
    <w:rsid w:val="00A87FD0"/>
    <w:rsid w:val="00A91456"/>
    <w:rsid w:val="00A92F92"/>
    <w:rsid w:val="00A95112"/>
    <w:rsid w:val="00A953D5"/>
    <w:rsid w:val="00A96F48"/>
    <w:rsid w:val="00AA1A2F"/>
    <w:rsid w:val="00AA6301"/>
    <w:rsid w:val="00AA69D0"/>
    <w:rsid w:val="00AA7260"/>
    <w:rsid w:val="00AA755E"/>
    <w:rsid w:val="00AB1F7A"/>
    <w:rsid w:val="00AB256B"/>
    <w:rsid w:val="00AB3039"/>
    <w:rsid w:val="00AB5AD4"/>
    <w:rsid w:val="00AC3C94"/>
    <w:rsid w:val="00AC693D"/>
    <w:rsid w:val="00AC733E"/>
    <w:rsid w:val="00AD0141"/>
    <w:rsid w:val="00AD1733"/>
    <w:rsid w:val="00AD3C29"/>
    <w:rsid w:val="00AD6601"/>
    <w:rsid w:val="00AD6786"/>
    <w:rsid w:val="00AD7C68"/>
    <w:rsid w:val="00AE120B"/>
    <w:rsid w:val="00AE22BE"/>
    <w:rsid w:val="00AE2E19"/>
    <w:rsid w:val="00AE3F14"/>
    <w:rsid w:val="00AF0E72"/>
    <w:rsid w:val="00AF1DE9"/>
    <w:rsid w:val="00AF2D44"/>
    <w:rsid w:val="00AF4D0E"/>
    <w:rsid w:val="00AF5FFD"/>
    <w:rsid w:val="00AF67E6"/>
    <w:rsid w:val="00AF6983"/>
    <w:rsid w:val="00AF75B6"/>
    <w:rsid w:val="00B030C1"/>
    <w:rsid w:val="00B03591"/>
    <w:rsid w:val="00B04991"/>
    <w:rsid w:val="00B05829"/>
    <w:rsid w:val="00B05DAA"/>
    <w:rsid w:val="00B07DC5"/>
    <w:rsid w:val="00B11A4E"/>
    <w:rsid w:val="00B13E98"/>
    <w:rsid w:val="00B13F3B"/>
    <w:rsid w:val="00B15917"/>
    <w:rsid w:val="00B1629B"/>
    <w:rsid w:val="00B16476"/>
    <w:rsid w:val="00B16743"/>
    <w:rsid w:val="00B17121"/>
    <w:rsid w:val="00B17A4E"/>
    <w:rsid w:val="00B17B31"/>
    <w:rsid w:val="00B206C7"/>
    <w:rsid w:val="00B20D6D"/>
    <w:rsid w:val="00B2143C"/>
    <w:rsid w:val="00B23949"/>
    <w:rsid w:val="00B24E73"/>
    <w:rsid w:val="00B25325"/>
    <w:rsid w:val="00B26692"/>
    <w:rsid w:val="00B31D4E"/>
    <w:rsid w:val="00B32640"/>
    <w:rsid w:val="00B32E36"/>
    <w:rsid w:val="00B34B72"/>
    <w:rsid w:val="00B359EE"/>
    <w:rsid w:val="00B365ED"/>
    <w:rsid w:val="00B37C2D"/>
    <w:rsid w:val="00B40138"/>
    <w:rsid w:val="00B41A84"/>
    <w:rsid w:val="00B432D3"/>
    <w:rsid w:val="00B4355F"/>
    <w:rsid w:val="00B44750"/>
    <w:rsid w:val="00B45C28"/>
    <w:rsid w:val="00B46322"/>
    <w:rsid w:val="00B50D3C"/>
    <w:rsid w:val="00B50F5C"/>
    <w:rsid w:val="00B517E2"/>
    <w:rsid w:val="00B51BD7"/>
    <w:rsid w:val="00B520B4"/>
    <w:rsid w:val="00B5248F"/>
    <w:rsid w:val="00B53CD7"/>
    <w:rsid w:val="00B56EA3"/>
    <w:rsid w:val="00B614BB"/>
    <w:rsid w:val="00B61CA0"/>
    <w:rsid w:val="00B61D28"/>
    <w:rsid w:val="00B62A7F"/>
    <w:rsid w:val="00B62D11"/>
    <w:rsid w:val="00B63B7B"/>
    <w:rsid w:val="00B63C40"/>
    <w:rsid w:val="00B646E5"/>
    <w:rsid w:val="00B64ED3"/>
    <w:rsid w:val="00B67F6F"/>
    <w:rsid w:val="00B706E4"/>
    <w:rsid w:val="00B7122B"/>
    <w:rsid w:val="00B72DE5"/>
    <w:rsid w:val="00B72DE9"/>
    <w:rsid w:val="00B737EC"/>
    <w:rsid w:val="00B7483B"/>
    <w:rsid w:val="00B750D0"/>
    <w:rsid w:val="00B7630A"/>
    <w:rsid w:val="00B77C25"/>
    <w:rsid w:val="00B81303"/>
    <w:rsid w:val="00B8332D"/>
    <w:rsid w:val="00B83D13"/>
    <w:rsid w:val="00B8446C"/>
    <w:rsid w:val="00B86B99"/>
    <w:rsid w:val="00B92F06"/>
    <w:rsid w:val="00B93568"/>
    <w:rsid w:val="00B95606"/>
    <w:rsid w:val="00B960CA"/>
    <w:rsid w:val="00BA09DE"/>
    <w:rsid w:val="00BA0F81"/>
    <w:rsid w:val="00BA1663"/>
    <w:rsid w:val="00BA3999"/>
    <w:rsid w:val="00BA3D5B"/>
    <w:rsid w:val="00BA5543"/>
    <w:rsid w:val="00BA5573"/>
    <w:rsid w:val="00BA678A"/>
    <w:rsid w:val="00BA69B6"/>
    <w:rsid w:val="00BA7178"/>
    <w:rsid w:val="00BB5961"/>
    <w:rsid w:val="00BB5BC1"/>
    <w:rsid w:val="00BB61A9"/>
    <w:rsid w:val="00BB75ED"/>
    <w:rsid w:val="00BC028E"/>
    <w:rsid w:val="00BC0600"/>
    <w:rsid w:val="00BC1EB0"/>
    <w:rsid w:val="00BC2E86"/>
    <w:rsid w:val="00BC6C27"/>
    <w:rsid w:val="00BD1041"/>
    <w:rsid w:val="00BD1BE2"/>
    <w:rsid w:val="00BD1D9A"/>
    <w:rsid w:val="00BD26E6"/>
    <w:rsid w:val="00BD57E3"/>
    <w:rsid w:val="00BD659A"/>
    <w:rsid w:val="00BE0DE3"/>
    <w:rsid w:val="00BE17C1"/>
    <w:rsid w:val="00BE30A7"/>
    <w:rsid w:val="00BE5618"/>
    <w:rsid w:val="00BE69E2"/>
    <w:rsid w:val="00BE6FAD"/>
    <w:rsid w:val="00BE7927"/>
    <w:rsid w:val="00BF10A3"/>
    <w:rsid w:val="00BF34CE"/>
    <w:rsid w:val="00BF3E5D"/>
    <w:rsid w:val="00BF4F8A"/>
    <w:rsid w:val="00BF5588"/>
    <w:rsid w:val="00BF5D40"/>
    <w:rsid w:val="00C014F1"/>
    <w:rsid w:val="00C02559"/>
    <w:rsid w:val="00C0269D"/>
    <w:rsid w:val="00C0319C"/>
    <w:rsid w:val="00C04FDD"/>
    <w:rsid w:val="00C055B4"/>
    <w:rsid w:val="00C0622D"/>
    <w:rsid w:val="00C065C9"/>
    <w:rsid w:val="00C06739"/>
    <w:rsid w:val="00C116DC"/>
    <w:rsid w:val="00C13CC4"/>
    <w:rsid w:val="00C170D3"/>
    <w:rsid w:val="00C172C5"/>
    <w:rsid w:val="00C1763F"/>
    <w:rsid w:val="00C20EB5"/>
    <w:rsid w:val="00C22A7B"/>
    <w:rsid w:val="00C22F2C"/>
    <w:rsid w:val="00C22F85"/>
    <w:rsid w:val="00C2410C"/>
    <w:rsid w:val="00C24FDF"/>
    <w:rsid w:val="00C25885"/>
    <w:rsid w:val="00C26BE4"/>
    <w:rsid w:val="00C277E9"/>
    <w:rsid w:val="00C27B42"/>
    <w:rsid w:val="00C316DD"/>
    <w:rsid w:val="00C32441"/>
    <w:rsid w:val="00C32564"/>
    <w:rsid w:val="00C328EB"/>
    <w:rsid w:val="00C32C11"/>
    <w:rsid w:val="00C341E9"/>
    <w:rsid w:val="00C4057D"/>
    <w:rsid w:val="00C448C4"/>
    <w:rsid w:val="00C45146"/>
    <w:rsid w:val="00C455E0"/>
    <w:rsid w:val="00C46E63"/>
    <w:rsid w:val="00C5016A"/>
    <w:rsid w:val="00C512D0"/>
    <w:rsid w:val="00C521D6"/>
    <w:rsid w:val="00C5630C"/>
    <w:rsid w:val="00C563E6"/>
    <w:rsid w:val="00C56F57"/>
    <w:rsid w:val="00C57262"/>
    <w:rsid w:val="00C61C35"/>
    <w:rsid w:val="00C623AB"/>
    <w:rsid w:val="00C63478"/>
    <w:rsid w:val="00C63998"/>
    <w:rsid w:val="00C6743F"/>
    <w:rsid w:val="00C6788A"/>
    <w:rsid w:val="00C710DD"/>
    <w:rsid w:val="00C7156A"/>
    <w:rsid w:val="00C72EA8"/>
    <w:rsid w:val="00C75245"/>
    <w:rsid w:val="00C756C0"/>
    <w:rsid w:val="00C767F5"/>
    <w:rsid w:val="00C80089"/>
    <w:rsid w:val="00C80A0F"/>
    <w:rsid w:val="00C80C10"/>
    <w:rsid w:val="00C81E04"/>
    <w:rsid w:val="00C838E2"/>
    <w:rsid w:val="00C83EC1"/>
    <w:rsid w:val="00C84839"/>
    <w:rsid w:val="00C85201"/>
    <w:rsid w:val="00C85B71"/>
    <w:rsid w:val="00C86290"/>
    <w:rsid w:val="00C8759D"/>
    <w:rsid w:val="00C87CCF"/>
    <w:rsid w:val="00C90F72"/>
    <w:rsid w:val="00C92813"/>
    <w:rsid w:val="00C94FDD"/>
    <w:rsid w:val="00C96FEB"/>
    <w:rsid w:val="00CA0872"/>
    <w:rsid w:val="00CA0CB2"/>
    <w:rsid w:val="00CA1CC1"/>
    <w:rsid w:val="00CA286D"/>
    <w:rsid w:val="00CA2FD7"/>
    <w:rsid w:val="00CA4B40"/>
    <w:rsid w:val="00CA5044"/>
    <w:rsid w:val="00CA65AC"/>
    <w:rsid w:val="00CA71FE"/>
    <w:rsid w:val="00CA7727"/>
    <w:rsid w:val="00CB09F1"/>
    <w:rsid w:val="00CB2C6C"/>
    <w:rsid w:val="00CB4805"/>
    <w:rsid w:val="00CB4873"/>
    <w:rsid w:val="00CB4C9A"/>
    <w:rsid w:val="00CB62DE"/>
    <w:rsid w:val="00CB63CE"/>
    <w:rsid w:val="00CB6DDF"/>
    <w:rsid w:val="00CC0626"/>
    <w:rsid w:val="00CC187E"/>
    <w:rsid w:val="00CC2136"/>
    <w:rsid w:val="00CC268C"/>
    <w:rsid w:val="00CC35EF"/>
    <w:rsid w:val="00CC395E"/>
    <w:rsid w:val="00CC3CC2"/>
    <w:rsid w:val="00CC5521"/>
    <w:rsid w:val="00CC6FE9"/>
    <w:rsid w:val="00CC7977"/>
    <w:rsid w:val="00CD1579"/>
    <w:rsid w:val="00CD1E57"/>
    <w:rsid w:val="00CD2598"/>
    <w:rsid w:val="00CD2F39"/>
    <w:rsid w:val="00CD3595"/>
    <w:rsid w:val="00CD3B11"/>
    <w:rsid w:val="00CD4CC2"/>
    <w:rsid w:val="00CE0825"/>
    <w:rsid w:val="00CE15FA"/>
    <w:rsid w:val="00CE280E"/>
    <w:rsid w:val="00CE307A"/>
    <w:rsid w:val="00CE49CB"/>
    <w:rsid w:val="00CE5408"/>
    <w:rsid w:val="00CE5639"/>
    <w:rsid w:val="00CE7658"/>
    <w:rsid w:val="00CE7B13"/>
    <w:rsid w:val="00CF126D"/>
    <w:rsid w:val="00CF1778"/>
    <w:rsid w:val="00CF4FFC"/>
    <w:rsid w:val="00CF5483"/>
    <w:rsid w:val="00CF7143"/>
    <w:rsid w:val="00D02602"/>
    <w:rsid w:val="00D03BE0"/>
    <w:rsid w:val="00D05687"/>
    <w:rsid w:val="00D05BA1"/>
    <w:rsid w:val="00D05F32"/>
    <w:rsid w:val="00D11CE8"/>
    <w:rsid w:val="00D120E2"/>
    <w:rsid w:val="00D12DF3"/>
    <w:rsid w:val="00D13049"/>
    <w:rsid w:val="00D14972"/>
    <w:rsid w:val="00D15D35"/>
    <w:rsid w:val="00D16366"/>
    <w:rsid w:val="00D163A1"/>
    <w:rsid w:val="00D16B4C"/>
    <w:rsid w:val="00D17E94"/>
    <w:rsid w:val="00D21031"/>
    <w:rsid w:val="00D211A4"/>
    <w:rsid w:val="00D22736"/>
    <w:rsid w:val="00D236DA"/>
    <w:rsid w:val="00D237B5"/>
    <w:rsid w:val="00D23DCE"/>
    <w:rsid w:val="00D24076"/>
    <w:rsid w:val="00D2430E"/>
    <w:rsid w:val="00D25009"/>
    <w:rsid w:val="00D26FAD"/>
    <w:rsid w:val="00D2772F"/>
    <w:rsid w:val="00D30D75"/>
    <w:rsid w:val="00D31D9D"/>
    <w:rsid w:val="00D32042"/>
    <w:rsid w:val="00D334E3"/>
    <w:rsid w:val="00D36499"/>
    <w:rsid w:val="00D36526"/>
    <w:rsid w:val="00D36A01"/>
    <w:rsid w:val="00D36AE5"/>
    <w:rsid w:val="00D37838"/>
    <w:rsid w:val="00D41FF0"/>
    <w:rsid w:val="00D42074"/>
    <w:rsid w:val="00D4226D"/>
    <w:rsid w:val="00D4325C"/>
    <w:rsid w:val="00D432DC"/>
    <w:rsid w:val="00D43B01"/>
    <w:rsid w:val="00D451D2"/>
    <w:rsid w:val="00D4635F"/>
    <w:rsid w:val="00D47E0E"/>
    <w:rsid w:val="00D47EC5"/>
    <w:rsid w:val="00D508CB"/>
    <w:rsid w:val="00D51ED4"/>
    <w:rsid w:val="00D52C44"/>
    <w:rsid w:val="00D52F37"/>
    <w:rsid w:val="00D54128"/>
    <w:rsid w:val="00D546C7"/>
    <w:rsid w:val="00D54865"/>
    <w:rsid w:val="00D55688"/>
    <w:rsid w:val="00D56140"/>
    <w:rsid w:val="00D57316"/>
    <w:rsid w:val="00D60406"/>
    <w:rsid w:val="00D60458"/>
    <w:rsid w:val="00D62621"/>
    <w:rsid w:val="00D63A53"/>
    <w:rsid w:val="00D64B88"/>
    <w:rsid w:val="00D6717D"/>
    <w:rsid w:val="00D67C1C"/>
    <w:rsid w:val="00D70D2D"/>
    <w:rsid w:val="00D71C57"/>
    <w:rsid w:val="00D72A92"/>
    <w:rsid w:val="00D72F83"/>
    <w:rsid w:val="00D739E0"/>
    <w:rsid w:val="00D73FE2"/>
    <w:rsid w:val="00D75D16"/>
    <w:rsid w:val="00D80BFD"/>
    <w:rsid w:val="00D81BBD"/>
    <w:rsid w:val="00D81D59"/>
    <w:rsid w:val="00D84B95"/>
    <w:rsid w:val="00D8688E"/>
    <w:rsid w:val="00D90E26"/>
    <w:rsid w:val="00D9182C"/>
    <w:rsid w:val="00D97938"/>
    <w:rsid w:val="00DA0BB3"/>
    <w:rsid w:val="00DA14D6"/>
    <w:rsid w:val="00DA19AA"/>
    <w:rsid w:val="00DA5F9F"/>
    <w:rsid w:val="00DA7E3D"/>
    <w:rsid w:val="00DB21D4"/>
    <w:rsid w:val="00DB28CB"/>
    <w:rsid w:val="00DB296D"/>
    <w:rsid w:val="00DB324D"/>
    <w:rsid w:val="00DB3A2C"/>
    <w:rsid w:val="00DB7715"/>
    <w:rsid w:val="00DB79F8"/>
    <w:rsid w:val="00DC209C"/>
    <w:rsid w:val="00DC4F88"/>
    <w:rsid w:val="00DD1A7D"/>
    <w:rsid w:val="00DD67BA"/>
    <w:rsid w:val="00DD6BA2"/>
    <w:rsid w:val="00DD7DA7"/>
    <w:rsid w:val="00DE23FE"/>
    <w:rsid w:val="00DE6CE3"/>
    <w:rsid w:val="00DF0618"/>
    <w:rsid w:val="00DF24AA"/>
    <w:rsid w:val="00DF4670"/>
    <w:rsid w:val="00DF527F"/>
    <w:rsid w:val="00DF67A4"/>
    <w:rsid w:val="00E002E3"/>
    <w:rsid w:val="00E026E0"/>
    <w:rsid w:val="00E040AE"/>
    <w:rsid w:val="00E052F9"/>
    <w:rsid w:val="00E1003D"/>
    <w:rsid w:val="00E10427"/>
    <w:rsid w:val="00E13E8C"/>
    <w:rsid w:val="00E155B8"/>
    <w:rsid w:val="00E178B8"/>
    <w:rsid w:val="00E205E3"/>
    <w:rsid w:val="00E2150D"/>
    <w:rsid w:val="00E2310F"/>
    <w:rsid w:val="00E26122"/>
    <w:rsid w:val="00E26517"/>
    <w:rsid w:val="00E2742C"/>
    <w:rsid w:val="00E27E04"/>
    <w:rsid w:val="00E309F1"/>
    <w:rsid w:val="00E32EF6"/>
    <w:rsid w:val="00E332A7"/>
    <w:rsid w:val="00E3413B"/>
    <w:rsid w:val="00E35FC2"/>
    <w:rsid w:val="00E363D0"/>
    <w:rsid w:val="00E36CEE"/>
    <w:rsid w:val="00E426D6"/>
    <w:rsid w:val="00E42A19"/>
    <w:rsid w:val="00E43159"/>
    <w:rsid w:val="00E43D1B"/>
    <w:rsid w:val="00E448BD"/>
    <w:rsid w:val="00E44E18"/>
    <w:rsid w:val="00E45F91"/>
    <w:rsid w:val="00E4639F"/>
    <w:rsid w:val="00E469CB"/>
    <w:rsid w:val="00E50CA2"/>
    <w:rsid w:val="00E50E09"/>
    <w:rsid w:val="00E53078"/>
    <w:rsid w:val="00E531BC"/>
    <w:rsid w:val="00E53395"/>
    <w:rsid w:val="00E54316"/>
    <w:rsid w:val="00E56222"/>
    <w:rsid w:val="00E571CF"/>
    <w:rsid w:val="00E610B1"/>
    <w:rsid w:val="00E6300D"/>
    <w:rsid w:val="00E64821"/>
    <w:rsid w:val="00E66E11"/>
    <w:rsid w:val="00E700AE"/>
    <w:rsid w:val="00E7249A"/>
    <w:rsid w:val="00E7414E"/>
    <w:rsid w:val="00E744C3"/>
    <w:rsid w:val="00E77592"/>
    <w:rsid w:val="00E80CC9"/>
    <w:rsid w:val="00E80D54"/>
    <w:rsid w:val="00E827F8"/>
    <w:rsid w:val="00E82C15"/>
    <w:rsid w:val="00E82FB2"/>
    <w:rsid w:val="00E8300B"/>
    <w:rsid w:val="00E834EE"/>
    <w:rsid w:val="00E864EB"/>
    <w:rsid w:val="00E87C0A"/>
    <w:rsid w:val="00E87D87"/>
    <w:rsid w:val="00E87E84"/>
    <w:rsid w:val="00E920F8"/>
    <w:rsid w:val="00E92CF1"/>
    <w:rsid w:val="00E93EDF"/>
    <w:rsid w:val="00E96062"/>
    <w:rsid w:val="00E961DF"/>
    <w:rsid w:val="00E972E1"/>
    <w:rsid w:val="00EA12A9"/>
    <w:rsid w:val="00EA2EB8"/>
    <w:rsid w:val="00EA4799"/>
    <w:rsid w:val="00EA4802"/>
    <w:rsid w:val="00EA4A41"/>
    <w:rsid w:val="00EA662C"/>
    <w:rsid w:val="00EA74CB"/>
    <w:rsid w:val="00EA762B"/>
    <w:rsid w:val="00EA7E17"/>
    <w:rsid w:val="00EB0823"/>
    <w:rsid w:val="00EB1124"/>
    <w:rsid w:val="00EB1ADA"/>
    <w:rsid w:val="00EB1DFB"/>
    <w:rsid w:val="00EB24E8"/>
    <w:rsid w:val="00EB2C40"/>
    <w:rsid w:val="00EB37BA"/>
    <w:rsid w:val="00EB527E"/>
    <w:rsid w:val="00EB5426"/>
    <w:rsid w:val="00EC0D34"/>
    <w:rsid w:val="00EC29E4"/>
    <w:rsid w:val="00EC44A2"/>
    <w:rsid w:val="00EC547B"/>
    <w:rsid w:val="00ED02C4"/>
    <w:rsid w:val="00ED0CF3"/>
    <w:rsid w:val="00ED49E8"/>
    <w:rsid w:val="00ED51C9"/>
    <w:rsid w:val="00ED5361"/>
    <w:rsid w:val="00ED53DC"/>
    <w:rsid w:val="00EE015B"/>
    <w:rsid w:val="00EE0748"/>
    <w:rsid w:val="00EE0CC1"/>
    <w:rsid w:val="00EE0D3D"/>
    <w:rsid w:val="00EE1FC7"/>
    <w:rsid w:val="00EE2EE0"/>
    <w:rsid w:val="00EE33E0"/>
    <w:rsid w:val="00EE44B1"/>
    <w:rsid w:val="00EE530F"/>
    <w:rsid w:val="00EE5D30"/>
    <w:rsid w:val="00EE5EB1"/>
    <w:rsid w:val="00EE6D76"/>
    <w:rsid w:val="00EF1270"/>
    <w:rsid w:val="00EF31EC"/>
    <w:rsid w:val="00EF3E96"/>
    <w:rsid w:val="00EF40E2"/>
    <w:rsid w:val="00EF4D88"/>
    <w:rsid w:val="00EF6356"/>
    <w:rsid w:val="00EF6568"/>
    <w:rsid w:val="00EF7560"/>
    <w:rsid w:val="00F00568"/>
    <w:rsid w:val="00F007E0"/>
    <w:rsid w:val="00F01D9C"/>
    <w:rsid w:val="00F026E6"/>
    <w:rsid w:val="00F02D99"/>
    <w:rsid w:val="00F039F1"/>
    <w:rsid w:val="00F03B13"/>
    <w:rsid w:val="00F047C2"/>
    <w:rsid w:val="00F05D36"/>
    <w:rsid w:val="00F063BC"/>
    <w:rsid w:val="00F06F2E"/>
    <w:rsid w:val="00F1201E"/>
    <w:rsid w:val="00F12653"/>
    <w:rsid w:val="00F13E0E"/>
    <w:rsid w:val="00F14604"/>
    <w:rsid w:val="00F21D36"/>
    <w:rsid w:val="00F23255"/>
    <w:rsid w:val="00F25CA8"/>
    <w:rsid w:val="00F27136"/>
    <w:rsid w:val="00F306B6"/>
    <w:rsid w:val="00F30C18"/>
    <w:rsid w:val="00F31A17"/>
    <w:rsid w:val="00F32892"/>
    <w:rsid w:val="00F32EBD"/>
    <w:rsid w:val="00F3673D"/>
    <w:rsid w:val="00F36D45"/>
    <w:rsid w:val="00F42789"/>
    <w:rsid w:val="00F42C15"/>
    <w:rsid w:val="00F42F33"/>
    <w:rsid w:val="00F44D46"/>
    <w:rsid w:val="00F44DBE"/>
    <w:rsid w:val="00F47D48"/>
    <w:rsid w:val="00F53A76"/>
    <w:rsid w:val="00F53D4A"/>
    <w:rsid w:val="00F53D59"/>
    <w:rsid w:val="00F5438A"/>
    <w:rsid w:val="00F54A7F"/>
    <w:rsid w:val="00F5733A"/>
    <w:rsid w:val="00F60A19"/>
    <w:rsid w:val="00F614CF"/>
    <w:rsid w:val="00F6169B"/>
    <w:rsid w:val="00F63D5F"/>
    <w:rsid w:val="00F64385"/>
    <w:rsid w:val="00F64CCD"/>
    <w:rsid w:val="00F64DBC"/>
    <w:rsid w:val="00F65294"/>
    <w:rsid w:val="00F65B1F"/>
    <w:rsid w:val="00F6614E"/>
    <w:rsid w:val="00F66380"/>
    <w:rsid w:val="00F66800"/>
    <w:rsid w:val="00F669C7"/>
    <w:rsid w:val="00F71257"/>
    <w:rsid w:val="00F73E9C"/>
    <w:rsid w:val="00F776FE"/>
    <w:rsid w:val="00F80BC9"/>
    <w:rsid w:val="00F80ECB"/>
    <w:rsid w:val="00F81337"/>
    <w:rsid w:val="00F835F8"/>
    <w:rsid w:val="00F8586E"/>
    <w:rsid w:val="00F858C8"/>
    <w:rsid w:val="00F86F01"/>
    <w:rsid w:val="00F903D2"/>
    <w:rsid w:val="00F9055C"/>
    <w:rsid w:val="00F90860"/>
    <w:rsid w:val="00F93408"/>
    <w:rsid w:val="00F944B6"/>
    <w:rsid w:val="00F94E23"/>
    <w:rsid w:val="00F97212"/>
    <w:rsid w:val="00FA27AC"/>
    <w:rsid w:val="00FA30B6"/>
    <w:rsid w:val="00FA3D45"/>
    <w:rsid w:val="00FA3EFD"/>
    <w:rsid w:val="00FA4506"/>
    <w:rsid w:val="00FA5F3D"/>
    <w:rsid w:val="00FA603C"/>
    <w:rsid w:val="00FA7F94"/>
    <w:rsid w:val="00FB0C3A"/>
    <w:rsid w:val="00FB6262"/>
    <w:rsid w:val="00FB6764"/>
    <w:rsid w:val="00FB7D7B"/>
    <w:rsid w:val="00FC16A3"/>
    <w:rsid w:val="00FC1847"/>
    <w:rsid w:val="00FC4076"/>
    <w:rsid w:val="00FC4EE7"/>
    <w:rsid w:val="00FC5746"/>
    <w:rsid w:val="00FC61AD"/>
    <w:rsid w:val="00FC732E"/>
    <w:rsid w:val="00FC7392"/>
    <w:rsid w:val="00FD0585"/>
    <w:rsid w:val="00FD0858"/>
    <w:rsid w:val="00FD0925"/>
    <w:rsid w:val="00FD2062"/>
    <w:rsid w:val="00FD2493"/>
    <w:rsid w:val="00FD2EA6"/>
    <w:rsid w:val="00FD3317"/>
    <w:rsid w:val="00FD3D80"/>
    <w:rsid w:val="00FD5046"/>
    <w:rsid w:val="00FD6078"/>
    <w:rsid w:val="00FD6DEC"/>
    <w:rsid w:val="00FE22C9"/>
    <w:rsid w:val="00FE2BA7"/>
    <w:rsid w:val="00FE2F0B"/>
    <w:rsid w:val="00FE42FD"/>
    <w:rsid w:val="00FE5F63"/>
    <w:rsid w:val="00FE784A"/>
    <w:rsid w:val="00FE7939"/>
    <w:rsid w:val="00FE7EAB"/>
    <w:rsid w:val="00FE7F17"/>
    <w:rsid w:val="00FF15A5"/>
    <w:rsid w:val="00FF2AD9"/>
    <w:rsid w:val="00FF3E9D"/>
    <w:rsid w:val="00FF41D2"/>
    <w:rsid w:val="00FF4481"/>
    <w:rsid w:val="00FF517B"/>
    <w:rsid w:val="00FF6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B5EDD"/>
  <w15:docId w15:val="{507DB9FC-73C8-49F1-8D2A-FC7E2FC9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3DF0"/>
    <w:pPr>
      <w:widowControl w:val="0"/>
      <w:spacing w:line="360" w:lineRule="auto"/>
      <w:ind w:firstLineChars="200" w:firstLine="200"/>
      <w:jc w:val="both"/>
    </w:pPr>
    <w:rPr>
      <w:rFonts w:ascii="Times New Roman" w:hAnsi="Times New Roman"/>
      <w:sz w:val="24"/>
    </w:rPr>
  </w:style>
  <w:style w:type="paragraph" w:styleId="10">
    <w:name w:val="heading 1"/>
    <w:basedOn w:val="a"/>
    <w:next w:val="a"/>
    <w:link w:val="11"/>
    <w:uiPriority w:val="9"/>
    <w:qFormat/>
    <w:rsid w:val="00BE30A7"/>
    <w:pPr>
      <w:keepNext/>
      <w:keepLines/>
      <w:spacing w:beforeLines="50" w:before="50" w:afterLines="50" w:after="50" w:line="240" w:lineRule="auto"/>
      <w:ind w:firstLineChars="0" w:firstLine="0"/>
      <w:jc w:val="left"/>
      <w:outlineLvl w:val="0"/>
    </w:pPr>
    <w:rPr>
      <w:rFonts w:eastAsia="黑体"/>
      <w:b/>
      <w:bCs/>
      <w:kern w:val="44"/>
      <w:sz w:val="30"/>
      <w:szCs w:val="44"/>
    </w:rPr>
  </w:style>
  <w:style w:type="paragraph" w:styleId="20">
    <w:name w:val="heading 2"/>
    <w:basedOn w:val="10"/>
    <w:next w:val="a"/>
    <w:link w:val="21"/>
    <w:uiPriority w:val="9"/>
    <w:unhideWhenUsed/>
    <w:qFormat/>
    <w:rsid w:val="0068562D"/>
    <w:pPr>
      <w:spacing w:afterLines="0" w:after="0"/>
      <w:outlineLvl w:val="1"/>
    </w:pPr>
    <w:rPr>
      <w:rFonts w:cstheme="majorBidi"/>
      <w:bCs w:val="0"/>
      <w:sz w:val="28"/>
      <w:szCs w:val="32"/>
    </w:rPr>
  </w:style>
  <w:style w:type="paragraph" w:styleId="30">
    <w:name w:val="heading 3"/>
    <w:basedOn w:val="10"/>
    <w:next w:val="a"/>
    <w:link w:val="31"/>
    <w:uiPriority w:val="9"/>
    <w:unhideWhenUsed/>
    <w:qFormat/>
    <w:rsid w:val="00AA69D0"/>
    <w:pPr>
      <w:ind w:firstLine="482"/>
      <w:outlineLvl w:val="2"/>
    </w:pPr>
    <w:rPr>
      <w:bCs w:val="0"/>
      <w:sz w:val="24"/>
      <w:szCs w:val="32"/>
    </w:rPr>
  </w:style>
  <w:style w:type="paragraph" w:styleId="4">
    <w:name w:val="heading 4"/>
    <w:basedOn w:val="a"/>
    <w:next w:val="a"/>
    <w:link w:val="40"/>
    <w:uiPriority w:val="9"/>
    <w:semiHidden/>
    <w:unhideWhenUsed/>
    <w:rsid w:val="0096061F"/>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BE30A7"/>
    <w:rPr>
      <w:rFonts w:ascii="Book Antiqua" w:eastAsia="黑体" w:hAnsi="Book Antiqua"/>
      <w:b/>
      <w:bCs/>
      <w:kern w:val="44"/>
      <w:sz w:val="30"/>
      <w:szCs w:val="44"/>
    </w:rPr>
  </w:style>
  <w:style w:type="character" w:customStyle="1" w:styleId="21">
    <w:name w:val="标题 2 字符"/>
    <w:basedOn w:val="a0"/>
    <w:link w:val="20"/>
    <w:uiPriority w:val="9"/>
    <w:rsid w:val="0068562D"/>
    <w:rPr>
      <w:rFonts w:ascii="Times New Roman" w:eastAsia="黑体" w:hAnsi="Times New Roman" w:cstheme="majorBidi"/>
      <w:b/>
      <w:kern w:val="44"/>
      <w:sz w:val="28"/>
      <w:szCs w:val="32"/>
    </w:rPr>
  </w:style>
  <w:style w:type="paragraph" w:styleId="a3">
    <w:name w:val="Title"/>
    <w:aliases w:val="参考文献"/>
    <w:basedOn w:val="a"/>
    <w:next w:val="a"/>
    <w:link w:val="a4"/>
    <w:uiPriority w:val="10"/>
    <w:qFormat/>
    <w:rsid w:val="00E155B8"/>
    <w:pPr>
      <w:spacing w:line="240" w:lineRule="auto"/>
      <w:ind w:firstLineChars="0" w:firstLine="0"/>
      <w:jc w:val="center"/>
      <w:outlineLvl w:val="0"/>
    </w:pPr>
    <w:rPr>
      <w:rFonts w:eastAsia="黑体" w:cstheme="majorBidi"/>
      <w:b/>
      <w:bCs/>
      <w:spacing w:val="100"/>
      <w:sz w:val="30"/>
      <w:szCs w:val="32"/>
    </w:rPr>
  </w:style>
  <w:style w:type="character" w:customStyle="1" w:styleId="a4">
    <w:name w:val="标题 字符"/>
    <w:aliases w:val="参考文献 字符"/>
    <w:basedOn w:val="a0"/>
    <w:link w:val="a3"/>
    <w:uiPriority w:val="10"/>
    <w:rsid w:val="00E155B8"/>
    <w:rPr>
      <w:rFonts w:ascii="Book Antiqua" w:eastAsia="黑体" w:hAnsi="Book Antiqua" w:cstheme="majorBidi"/>
      <w:b/>
      <w:bCs/>
      <w:spacing w:val="100"/>
      <w:sz w:val="30"/>
      <w:szCs w:val="32"/>
    </w:rPr>
  </w:style>
  <w:style w:type="character" w:customStyle="1" w:styleId="31">
    <w:name w:val="标题 3 字符"/>
    <w:basedOn w:val="a0"/>
    <w:link w:val="30"/>
    <w:uiPriority w:val="9"/>
    <w:rsid w:val="00AA69D0"/>
    <w:rPr>
      <w:rFonts w:ascii="Times New Roman" w:eastAsiaTheme="majorEastAsia" w:hAnsi="Times New Roman"/>
      <w:b/>
      <w:kern w:val="44"/>
      <w:sz w:val="24"/>
      <w:szCs w:val="32"/>
    </w:rPr>
  </w:style>
  <w:style w:type="paragraph" w:styleId="TOC">
    <w:name w:val="TOC Heading"/>
    <w:basedOn w:val="10"/>
    <w:next w:val="a"/>
    <w:uiPriority w:val="39"/>
    <w:unhideWhenUsed/>
    <w:qFormat/>
    <w:rsid w:val="003C0640"/>
    <w:pPr>
      <w:widowControl/>
      <w:spacing w:before="480" w:line="276" w:lineRule="auto"/>
      <w:outlineLvl w:val="9"/>
    </w:pPr>
    <w:rPr>
      <w:rFonts w:asciiTheme="majorHAnsi" w:hAnsiTheme="majorHAnsi" w:cstheme="majorBidi"/>
      <w:color w:val="365F91" w:themeColor="accent1" w:themeShade="BF"/>
      <w:kern w:val="0"/>
      <w:sz w:val="28"/>
      <w:szCs w:val="28"/>
    </w:rPr>
  </w:style>
  <w:style w:type="paragraph" w:styleId="TOC1">
    <w:name w:val="toc 1"/>
    <w:basedOn w:val="a"/>
    <w:next w:val="a"/>
    <w:autoRedefine/>
    <w:uiPriority w:val="39"/>
    <w:unhideWhenUsed/>
    <w:rsid w:val="008360F2"/>
    <w:pPr>
      <w:spacing w:before="120" w:after="120"/>
      <w:jc w:val="left"/>
    </w:pPr>
    <w:rPr>
      <w:rFonts w:asciiTheme="minorHAnsi" w:hAnsiTheme="minorHAnsi" w:cstheme="minorHAnsi"/>
      <w:b/>
      <w:bCs/>
      <w:caps/>
      <w:sz w:val="20"/>
      <w:szCs w:val="20"/>
    </w:rPr>
  </w:style>
  <w:style w:type="paragraph" w:styleId="TOC2">
    <w:name w:val="toc 2"/>
    <w:basedOn w:val="a"/>
    <w:next w:val="a"/>
    <w:autoRedefine/>
    <w:uiPriority w:val="39"/>
    <w:unhideWhenUsed/>
    <w:rsid w:val="003C0640"/>
    <w:pPr>
      <w:ind w:left="240"/>
      <w:jc w:val="left"/>
    </w:pPr>
    <w:rPr>
      <w:rFonts w:asciiTheme="minorHAnsi" w:hAnsiTheme="minorHAnsi" w:cstheme="minorHAnsi"/>
      <w:smallCaps/>
      <w:sz w:val="20"/>
      <w:szCs w:val="20"/>
    </w:rPr>
  </w:style>
  <w:style w:type="paragraph" w:styleId="TOC3">
    <w:name w:val="toc 3"/>
    <w:basedOn w:val="a"/>
    <w:next w:val="a"/>
    <w:autoRedefine/>
    <w:uiPriority w:val="39"/>
    <w:unhideWhenUsed/>
    <w:rsid w:val="003C0640"/>
    <w:pPr>
      <w:ind w:left="480"/>
      <w:jc w:val="left"/>
    </w:pPr>
    <w:rPr>
      <w:rFonts w:asciiTheme="minorHAnsi" w:hAnsiTheme="minorHAnsi" w:cstheme="minorHAnsi"/>
      <w:i/>
      <w:iCs/>
      <w:sz w:val="20"/>
      <w:szCs w:val="20"/>
    </w:rPr>
  </w:style>
  <w:style w:type="character" w:styleId="a5">
    <w:name w:val="Hyperlink"/>
    <w:basedOn w:val="a0"/>
    <w:uiPriority w:val="99"/>
    <w:unhideWhenUsed/>
    <w:rsid w:val="003C0640"/>
    <w:rPr>
      <w:color w:val="0000FF" w:themeColor="hyperlink"/>
      <w:u w:val="single"/>
    </w:rPr>
  </w:style>
  <w:style w:type="paragraph" w:styleId="a6">
    <w:name w:val="Balloon Text"/>
    <w:basedOn w:val="a"/>
    <w:link w:val="a7"/>
    <w:uiPriority w:val="99"/>
    <w:semiHidden/>
    <w:unhideWhenUsed/>
    <w:rsid w:val="003C0640"/>
    <w:rPr>
      <w:sz w:val="18"/>
      <w:szCs w:val="18"/>
    </w:rPr>
  </w:style>
  <w:style w:type="character" w:customStyle="1" w:styleId="a7">
    <w:name w:val="批注框文本 字符"/>
    <w:basedOn w:val="a0"/>
    <w:link w:val="a6"/>
    <w:uiPriority w:val="99"/>
    <w:semiHidden/>
    <w:rsid w:val="003C0640"/>
    <w:rPr>
      <w:rFonts w:ascii="Times New Roman" w:hAnsi="Times New Roman"/>
      <w:sz w:val="18"/>
      <w:szCs w:val="18"/>
    </w:rPr>
  </w:style>
  <w:style w:type="paragraph" w:styleId="a8">
    <w:name w:val="Subtitle"/>
    <w:basedOn w:val="a"/>
    <w:next w:val="a"/>
    <w:link w:val="a9"/>
    <w:uiPriority w:val="11"/>
    <w:qFormat/>
    <w:rsid w:val="000F712A"/>
    <w:pPr>
      <w:ind w:firstLineChars="0" w:firstLine="0"/>
      <w:jc w:val="center"/>
      <w:outlineLvl w:val="0"/>
    </w:pPr>
    <w:rPr>
      <w:rFonts w:eastAsia="黑体" w:cstheme="majorBidi"/>
      <w:b/>
      <w:bCs/>
      <w:kern w:val="28"/>
      <w:sz w:val="32"/>
      <w:szCs w:val="32"/>
    </w:rPr>
  </w:style>
  <w:style w:type="character" w:customStyle="1" w:styleId="a9">
    <w:name w:val="副标题 字符"/>
    <w:basedOn w:val="a0"/>
    <w:link w:val="a8"/>
    <w:uiPriority w:val="11"/>
    <w:rsid w:val="000F712A"/>
    <w:rPr>
      <w:rFonts w:ascii="Times New Roman" w:eastAsia="黑体" w:hAnsi="Times New Roman" w:cstheme="majorBidi"/>
      <w:b/>
      <w:bCs/>
      <w:kern w:val="28"/>
      <w:sz w:val="32"/>
      <w:szCs w:val="32"/>
    </w:rPr>
  </w:style>
  <w:style w:type="paragraph" w:styleId="aa">
    <w:name w:val="Date"/>
    <w:basedOn w:val="a"/>
    <w:next w:val="a"/>
    <w:link w:val="ab"/>
    <w:uiPriority w:val="99"/>
    <w:semiHidden/>
    <w:unhideWhenUsed/>
    <w:rsid w:val="00CC7977"/>
    <w:pPr>
      <w:ind w:leftChars="2500" w:left="100"/>
    </w:pPr>
  </w:style>
  <w:style w:type="character" w:customStyle="1" w:styleId="ab">
    <w:name w:val="日期 字符"/>
    <w:basedOn w:val="a0"/>
    <w:link w:val="aa"/>
    <w:uiPriority w:val="99"/>
    <w:semiHidden/>
    <w:rsid w:val="00CC7977"/>
    <w:rPr>
      <w:rFonts w:ascii="Times New Roman" w:hAnsi="Times New Roman"/>
      <w:sz w:val="24"/>
    </w:rPr>
  </w:style>
  <w:style w:type="paragraph" w:styleId="ac">
    <w:name w:val="header"/>
    <w:basedOn w:val="a"/>
    <w:link w:val="ad"/>
    <w:uiPriority w:val="99"/>
    <w:unhideWhenUsed/>
    <w:rsid w:val="000F712A"/>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0F712A"/>
    <w:rPr>
      <w:rFonts w:ascii="Times New Roman" w:hAnsi="Times New Roman"/>
      <w:sz w:val="18"/>
      <w:szCs w:val="18"/>
    </w:rPr>
  </w:style>
  <w:style w:type="paragraph" w:styleId="ae">
    <w:name w:val="footer"/>
    <w:basedOn w:val="a"/>
    <w:link w:val="af"/>
    <w:uiPriority w:val="99"/>
    <w:unhideWhenUsed/>
    <w:rsid w:val="000F712A"/>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0F712A"/>
    <w:rPr>
      <w:rFonts w:ascii="Times New Roman" w:hAnsi="Times New Roman"/>
      <w:sz w:val="18"/>
      <w:szCs w:val="18"/>
    </w:rPr>
  </w:style>
  <w:style w:type="paragraph" w:styleId="af0">
    <w:name w:val="List Paragraph"/>
    <w:basedOn w:val="a"/>
    <w:uiPriority w:val="34"/>
    <w:qFormat/>
    <w:rsid w:val="00425414"/>
    <w:pPr>
      <w:ind w:firstLine="420"/>
    </w:pPr>
  </w:style>
  <w:style w:type="character" w:customStyle="1" w:styleId="40">
    <w:name w:val="标题 4 字符"/>
    <w:basedOn w:val="a0"/>
    <w:link w:val="4"/>
    <w:uiPriority w:val="9"/>
    <w:semiHidden/>
    <w:rsid w:val="0096061F"/>
    <w:rPr>
      <w:rFonts w:asciiTheme="majorHAnsi" w:eastAsiaTheme="majorEastAsia" w:hAnsiTheme="majorHAnsi" w:cstheme="majorBidi"/>
      <w:b/>
      <w:bCs/>
      <w:sz w:val="28"/>
      <w:szCs w:val="28"/>
    </w:rPr>
  </w:style>
  <w:style w:type="table" w:styleId="af1">
    <w:name w:val="Table Grid"/>
    <w:basedOn w:val="a1"/>
    <w:uiPriority w:val="59"/>
    <w:rsid w:val="00F30C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No Spacing"/>
    <w:aliases w:val="正文1"/>
    <w:uiPriority w:val="1"/>
    <w:qFormat/>
    <w:rsid w:val="006E2DA9"/>
    <w:pPr>
      <w:widowControl w:val="0"/>
      <w:ind w:firstLineChars="200" w:firstLine="200"/>
      <w:jc w:val="both"/>
    </w:pPr>
    <w:rPr>
      <w:rFonts w:ascii="Times New Roman" w:hAnsi="Times New Roman"/>
      <w:sz w:val="24"/>
    </w:rPr>
  </w:style>
  <w:style w:type="character" w:styleId="af3">
    <w:name w:val="Placeholder Text"/>
    <w:basedOn w:val="a0"/>
    <w:uiPriority w:val="99"/>
    <w:semiHidden/>
    <w:rsid w:val="00EA662C"/>
    <w:rPr>
      <w:color w:val="808080"/>
    </w:rPr>
  </w:style>
  <w:style w:type="numbering" w:customStyle="1" w:styleId="1">
    <w:name w:val="样式1"/>
    <w:uiPriority w:val="99"/>
    <w:rsid w:val="00B32E36"/>
    <w:pPr>
      <w:numPr>
        <w:numId w:val="3"/>
      </w:numPr>
    </w:pPr>
  </w:style>
  <w:style w:type="paragraph" w:customStyle="1" w:styleId="af4">
    <w:name w:val="论文正文"/>
    <w:basedOn w:val="a"/>
    <w:link w:val="Char1"/>
    <w:rsid w:val="008F3F6A"/>
    <w:pPr>
      <w:ind w:firstLine="480"/>
    </w:pPr>
    <w:rPr>
      <w:rFonts w:eastAsia="宋体" w:cs="Times New Roman"/>
      <w:sz w:val="28"/>
      <w:szCs w:val="20"/>
    </w:rPr>
  </w:style>
  <w:style w:type="character" w:customStyle="1" w:styleId="Char1">
    <w:name w:val="论文正文 Char1"/>
    <w:basedOn w:val="a0"/>
    <w:link w:val="af4"/>
    <w:rsid w:val="008F3F6A"/>
    <w:rPr>
      <w:rFonts w:ascii="Times New Roman" w:eastAsia="宋体" w:hAnsi="Times New Roman" w:cs="Times New Roman"/>
      <w:sz w:val="28"/>
      <w:szCs w:val="20"/>
    </w:rPr>
  </w:style>
  <w:style w:type="paragraph" w:styleId="TOC4">
    <w:name w:val="toc 4"/>
    <w:basedOn w:val="a"/>
    <w:next w:val="a"/>
    <w:autoRedefine/>
    <w:uiPriority w:val="39"/>
    <w:unhideWhenUsed/>
    <w:rsid w:val="00CA7727"/>
    <w:pPr>
      <w:ind w:left="720"/>
      <w:jc w:val="left"/>
    </w:pPr>
    <w:rPr>
      <w:rFonts w:asciiTheme="minorHAnsi" w:hAnsiTheme="minorHAnsi" w:cstheme="minorHAnsi"/>
      <w:sz w:val="18"/>
      <w:szCs w:val="18"/>
    </w:rPr>
  </w:style>
  <w:style w:type="paragraph" w:styleId="TOC5">
    <w:name w:val="toc 5"/>
    <w:basedOn w:val="a"/>
    <w:next w:val="a"/>
    <w:autoRedefine/>
    <w:uiPriority w:val="39"/>
    <w:unhideWhenUsed/>
    <w:rsid w:val="00CA7727"/>
    <w:pPr>
      <w:ind w:left="960"/>
      <w:jc w:val="left"/>
    </w:pPr>
    <w:rPr>
      <w:rFonts w:asciiTheme="minorHAnsi" w:hAnsiTheme="minorHAnsi" w:cstheme="minorHAnsi"/>
      <w:sz w:val="18"/>
      <w:szCs w:val="18"/>
    </w:rPr>
  </w:style>
  <w:style w:type="paragraph" w:styleId="TOC6">
    <w:name w:val="toc 6"/>
    <w:basedOn w:val="a"/>
    <w:next w:val="a"/>
    <w:autoRedefine/>
    <w:uiPriority w:val="39"/>
    <w:unhideWhenUsed/>
    <w:rsid w:val="00CA7727"/>
    <w:pPr>
      <w:ind w:left="1200"/>
      <w:jc w:val="left"/>
    </w:pPr>
    <w:rPr>
      <w:rFonts w:asciiTheme="minorHAnsi" w:hAnsiTheme="minorHAnsi" w:cstheme="minorHAnsi"/>
      <w:sz w:val="18"/>
      <w:szCs w:val="18"/>
    </w:rPr>
  </w:style>
  <w:style w:type="paragraph" w:styleId="TOC7">
    <w:name w:val="toc 7"/>
    <w:basedOn w:val="a"/>
    <w:next w:val="a"/>
    <w:autoRedefine/>
    <w:uiPriority w:val="39"/>
    <w:unhideWhenUsed/>
    <w:rsid w:val="00CA7727"/>
    <w:pPr>
      <w:ind w:left="1440"/>
      <w:jc w:val="left"/>
    </w:pPr>
    <w:rPr>
      <w:rFonts w:asciiTheme="minorHAnsi" w:hAnsiTheme="minorHAnsi" w:cstheme="minorHAnsi"/>
      <w:sz w:val="18"/>
      <w:szCs w:val="18"/>
    </w:rPr>
  </w:style>
  <w:style w:type="paragraph" w:styleId="TOC8">
    <w:name w:val="toc 8"/>
    <w:basedOn w:val="a"/>
    <w:next w:val="a"/>
    <w:autoRedefine/>
    <w:uiPriority w:val="39"/>
    <w:unhideWhenUsed/>
    <w:rsid w:val="00CA7727"/>
    <w:pPr>
      <w:ind w:left="1680"/>
      <w:jc w:val="left"/>
    </w:pPr>
    <w:rPr>
      <w:rFonts w:asciiTheme="minorHAnsi" w:hAnsiTheme="minorHAnsi" w:cstheme="minorHAnsi"/>
      <w:sz w:val="18"/>
      <w:szCs w:val="18"/>
    </w:rPr>
  </w:style>
  <w:style w:type="paragraph" w:styleId="TOC9">
    <w:name w:val="toc 9"/>
    <w:basedOn w:val="a"/>
    <w:next w:val="a"/>
    <w:autoRedefine/>
    <w:uiPriority w:val="39"/>
    <w:unhideWhenUsed/>
    <w:rsid w:val="00CA7727"/>
    <w:pPr>
      <w:ind w:left="1920"/>
      <w:jc w:val="left"/>
    </w:pPr>
    <w:rPr>
      <w:rFonts w:asciiTheme="minorHAnsi" w:hAnsiTheme="minorHAnsi" w:cstheme="minorHAnsi"/>
      <w:sz w:val="18"/>
      <w:szCs w:val="18"/>
    </w:rPr>
  </w:style>
  <w:style w:type="paragraph" w:styleId="af5">
    <w:name w:val="Body Text"/>
    <w:aliases w:val="文献名"/>
    <w:basedOn w:val="a"/>
    <w:link w:val="af6"/>
    <w:uiPriority w:val="1"/>
    <w:qFormat/>
    <w:rsid w:val="00F53D4A"/>
    <w:pPr>
      <w:spacing w:line="360" w:lineRule="exact"/>
      <w:ind w:left="119" w:firstLineChars="0" w:firstLine="0"/>
      <w:jc w:val="left"/>
    </w:pPr>
    <w:rPr>
      <w:kern w:val="0"/>
      <w:szCs w:val="20"/>
      <w:lang w:eastAsia="en-US"/>
    </w:rPr>
  </w:style>
  <w:style w:type="character" w:customStyle="1" w:styleId="af6">
    <w:name w:val="正文文本 字符"/>
    <w:aliases w:val="文献名 字符"/>
    <w:basedOn w:val="a0"/>
    <w:link w:val="af5"/>
    <w:uiPriority w:val="1"/>
    <w:rsid w:val="00F53D4A"/>
    <w:rPr>
      <w:rFonts w:ascii="Book Antiqua" w:hAnsi="Book Antiqua"/>
      <w:kern w:val="0"/>
      <w:sz w:val="24"/>
      <w:szCs w:val="20"/>
      <w:lang w:eastAsia="en-US"/>
    </w:rPr>
  </w:style>
  <w:style w:type="numbering" w:customStyle="1" w:styleId="2">
    <w:name w:val="样式2"/>
    <w:uiPriority w:val="99"/>
    <w:rsid w:val="001D3A8C"/>
    <w:pPr>
      <w:numPr>
        <w:numId w:val="23"/>
      </w:numPr>
    </w:pPr>
  </w:style>
  <w:style w:type="numbering" w:customStyle="1" w:styleId="3">
    <w:name w:val="样式3"/>
    <w:uiPriority w:val="99"/>
    <w:rsid w:val="00BE30A7"/>
    <w:pPr>
      <w:numPr>
        <w:numId w:val="28"/>
      </w:numPr>
    </w:pPr>
  </w:style>
  <w:style w:type="paragraph" w:customStyle="1" w:styleId="af7">
    <w:name w:val="代码"/>
    <w:basedOn w:val="a"/>
    <w:link w:val="Char"/>
    <w:qFormat/>
    <w:rsid w:val="00DA5F9F"/>
    <w:pPr>
      <w:spacing w:line="240" w:lineRule="auto"/>
      <w:ind w:firstLineChars="0" w:firstLine="0"/>
      <w:jc w:val="left"/>
    </w:pPr>
    <w:rPr>
      <w:rFonts w:ascii="Monospac821 BT" w:eastAsia="宋体" w:hAnsi="Monospac821 BT"/>
      <w:sz w:val="21"/>
    </w:rPr>
  </w:style>
  <w:style w:type="paragraph" w:styleId="af8">
    <w:name w:val="caption"/>
    <w:basedOn w:val="a"/>
    <w:next w:val="a"/>
    <w:uiPriority w:val="35"/>
    <w:unhideWhenUsed/>
    <w:qFormat/>
    <w:rsid w:val="006779BD"/>
    <w:rPr>
      <w:rFonts w:asciiTheme="majorHAnsi" w:eastAsia="黑体" w:hAnsiTheme="majorHAnsi" w:cstheme="majorBidi"/>
      <w:sz w:val="20"/>
      <w:szCs w:val="20"/>
    </w:rPr>
  </w:style>
  <w:style w:type="character" w:customStyle="1" w:styleId="Char">
    <w:name w:val="代码 Char"/>
    <w:basedOn w:val="a0"/>
    <w:link w:val="af7"/>
    <w:rsid w:val="00DA5F9F"/>
    <w:rPr>
      <w:rFonts w:ascii="Monospac821 BT" w:eastAsia="宋体" w:hAnsi="Monospac821 BT"/>
    </w:rPr>
  </w:style>
  <w:style w:type="paragraph" w:styleId="af9">
    <w:name w:val="Body Text Indent"/>
    <w:basedOn w:val="a"/>
    <w:link w:val="afa"/>
    <w:uiPriority w:val="99"/>
    <w:unhideWhenUsed/>
    <w:rsid w:val="00911A68"/>
    <w:pPr>
      <w:spacing w:after="120"/>
      <w:ind w:leftChars="200" w:left="420"/>
    </w:pPr>
  </w:style>
  <w:style w:type="character" w:customStyle="1" w:styleId="afa">
    <w:name w:val="正文文本缩进 字符"/>
    <w:basedOn w:val="a0"/>
    <w:link w:val="af9"/>
    <w:uiPriority w:val="99"/>
    <w:rsid w:val="00911A6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6721">
      <w:bodyDiv w:val="1"/>
      <w:marLeft w:val="0"/>
      <w:marRight w:val="0"/>
      <w:marTop w:val="0"/>
      <w:marBottom w:val="0"/>
      <w:divBdr>
        <w:top w:val="none" w:sz="0" w:space="0" w:color="auto"/>
        <w:left w:val="none" w:sz="0" w:space="0" w:color="auto"/>
        <w:bottom w:val="none" w:sz="0" w:space="0" w:color="auto"/>
        <w:right w:val="none" w:sz="0" w:space="0" w:color="auto"/>
      </w:divBdr>
    </w:div>
    <w:div w:id="333411426">
      <w:bodyDiv w:val="1"/>
      <w:marLeft w:val="0"/>
      <w:marRight w:val="0"/>
      <w:marTop w:val="0"/>
      <w:marBottom w:val="0"/>
      <w:divBdr>
        <w:top w:val="none" w:sz="0" w:space="0" w:color="auto"/>
        <w:left w:val="none" w:sz="0" w:space="0" w:color="auto"/>
        <w:bottom w:val="none" w:sz="0" w:space="0" w:color="auto"/>
        <w:right w:val="none" w:sz="0" w:space="0" w:color="auto"/>
      </w:divBdr>
    </w:div>
    <w:div w:id="451292277">
      <w:bodyDiv w:val="1"/>
      <w:marLeft w:val="0"/>
      <w:marRight w:val="0"/>
      <w:marTop w:val="0"/>
      <w:marBottom w:val="0"/>
      <w:divBdr>
        <w:top w:val="none" w:sz="0" w:space="0" w:color="auto"/>
        <w:left w:val="none" w:sz="0" w:space="0" w:color="auto"/>
        <w:bottom w:val="none" w:sz="0" w:space="0" w:color="auto"/>
        <w:right w:val="none" w:sz="0" w:space="0" w:color="auto"/>
      </w:divBdr>
    </w:div>
    <w:div w:id="530529412">
      <w:bodyDiv w:val="1"/>
      <w:marLeft w:val="0"/>
      <w:marRight w:val="0"/>
      <w:marTop w:val="0"/>
      <w:marBottom w:val="0"/>
      <w:divBdr>
        <w:top w:val="none" w:sz="0" w:space="0" w:color="auto"/>
        <w:left w:val="none" w:sz="0" w:space="0" w:color="auto"/>
        <w:bottom w:val="none" w:sz="0" w:space="0" w:color="auto"/>
        <w:right w:val="none" w:sz="0" w:space="0" w:color="auto"/>
      </w:divBdr>
    </w:div>
    <w:div w:id="542712848">
      <w:bodyDiv w:val="1"/>
      <w:marLeft w:val="0"/>
      <w:marRight w:val="0"/>
      <w:marTop w:val="0"/>
      <w:marBottom w:val="0"/>
      <w:divBdr>
        <w:top w:val="none" w:sz="0" w:space="0" w:color="auto"/>
        <w:left w:val="none" w:sz="0" w:space="0" w:color="auto"/>
        <w:bottom w:val="none" w:sz="0" w:space="0" w:color="auto"/>
        <w:right w:val="none" w:sz="0" w:space="0" w:color="auto"/>
      </w:divBdr>
    </w:div>
    <w:div w:id="577714990">
      <w:bodyDiv w:val="1"/>
      <w:marLeft w:val="0"/>
      <w:marRight w:val="0"/>
      <w:marTop w:val="0"/>
      <w:marBottom w:val="0"/>
      <w:divBdr>
        <w:top w:val="none" w:sz="0" w:space="0" w:color="auto"/>
        <w:left w:val="none" w:sz="0" w:space="0" w:color="auto"/>
        <w:bottom w:val="none" w:sz="0" w:space="0" w:color="auto"/>
        <w:right w:val="none" w:sz="0" w:space="0" w:color="auto"/>
      </w:divBdr>
    </w:div>
    <w:div w:id="653877185">
      <w:bodyDiv w:val="1"/>
      <w:marLeft w:val="0"/>
      <w:marRight w:val="0"/>
      <w:marTop w:val="0"/>
      <w:marBottom w:val="0"/>
      <w:divBdr>
        <w:top w:val="none" w:sz="0" w:space="0" w:color="auto"/>
        <w:left w:val="none" w:sz="0" w:space="0" w:color="auto"/>
        <w:bottom w:val="none" w:sz="0" w:space="0" w:color="auto"/>
        <w:right w:val="none" w:sz="0" w:space="0" w:color="auto"/>
      </w:divBdr>
    </w:div>
    <w:div w:id="792141132">
      <w:bodyDiv w:val="1"/>
      <w:marLeft w:val="0"/>
      <w:marRight w:val="0"/>
      <w:marTop w:val="0"/>
      <w:marBottom w:val="0"/>
      <w:divBdr>
        <w:top w:val="none" w:sz="0" w:space="0" w:color="auto"/>
        <w:left w:val="none" w:sz="0" w:space="0" w:color="auto"/>
        <w:bottom w:val="none" w:sz="0" w:space="0" w:color="auto"/>
        <w:right w:val="none" w:sz="0" w:space="0" w:color="auto"/>
      </w:divBdr>
    </w:div>
    <w:div w:id="841241582">
      <w:bodyDiv w:val="1"/>
      <w:marLeft w:val="0"/>
      <w:marRight w:val="0"/>
      <w:marTop w:val="0"/>
      <w:marBottom w:val="0"/>
      <w:divBdr>
        <w:top w:val="none" w:sz="0" w:space="0" w:color="auto"/>
        <w:left w:val="none" w:sz="0" w:space="0" w:color="auto"/>
        <w:bottom w:val="none" w:sz="0" w:space="0" w:color="auto"/>
        <w:right w:val="none" w:sz="0" w:space="0" w:color="auto"/>
      </w:divBdr>
    </w:div>
    <w:div w:id="856163940">
      <w:bodyDiv w:val="1"/>
      <w:marLeft w:val="0"/>
      <w:marRight w:val="0"/>
      <w:marTop w:val="0"/>
      <w:marBottom w:val="0"/>
      <w:divBdr>
        <w:top w:val="none" w:sz="0" w:space="0" w:color="auto"/>
        <w:left w:val="none" w:sz="0" w:space="0" w:color="auto"/>
        <w:bottom w:val="none" w:sz="0" w:space="0" w:color="auto"/>
        <w:right w:val="none" w:sz="0" w:space="0" w:color="auto"/>
      </w:divBdr>
    </w:div>
    <w:div w:id="875388460">
      <w:bodyDiv w:val="1"/>
      <w:marLeft w:val="0"/>
      <w:marRight w:val="0"/>
      <w:marTop w:val="0"/>
      <w:marBottom w:val="0"/>
      <w:divBdr>
        <w:top w:val="none" w:sz="0" w:space="0" w:color="auto"/>
        <w:left w:val="none" w:sz="0" w:space="0" w:color="auto"/>
        <w:bottom w:val="none" w:sz="0" w:space="0" w:color="auto"/>
        <w:right w:val="none" w:sz="0" w:space="0" w:color="auto"/>
      </w:divBdr>
    </w:div>
    <w:div w:id="1091662320">
      <w:bodyDiv w:val="1"/>
      <w:marLeft w:val="0"/>
      <w:marRight w:val="0"/>
      <w:marTop w:val="0"/>
      <w:marBottom w:val="0"/>
      <w:divBdr>
        <w:top w:val="none" w:sz="0" w:space="0" w:color="auto"/>
        <w:left w:val="none" w:sz="0" w:space="0" w:color="auto"/>
        <w:bottom w:val="none" w:sz="0" w:space="0" w:color="auto"/>
        <w:right w:val="none" w:sz="0" w:space="0" w:color="auto"/>
      </w:divBdr>
      <w:divsChild>
        <w:div w:id="743600518">
          <w:marLeft w:val="0"/>
          <w:marRight w:val="0"/>
          <w:marTop w:val="0"/>
          <w:marBottom w:val="0"/>
          <w:divBdr>
            <w:top w:val="none" w:sz="0" w:space="0" w:color="auto"/>
            <w:left w:val="none" w:sz="0" w:space="0" w:color="auto"/>
            <w:bottom w:val="none" w:sz="0" w:space="0" w:color="auto"/>
            <w:right w:val="none" w:sz="0" w:space="0" w:color="auto"/>
          </w:divBdr>
          <w:divsChild>
            <w:div w:id="698355818">
              <w:marLeft w:val="0"/>
              <w:marRight w:val="0"/>
              <w:marTop w:val="0"/>
              <w:marBottom w:val="0"/>
              <w:divBdr>
                <w:top w:val="none" w:sz="0" w:space="0" w:color="auto"/>
                <w:left w:val="none" w:sz="0" w:space="0" w:color="auto"/>
                <w:bottom w:val="none" w:sz="0" w:space="0" w:color="auto"/>
                <w:right w:val="none" w:sz="0" w:space="0" w:color="auto"/>
              </w:divBdr>
            </w:div>
            <w:div w:id="1061713113">
              <w:marLeft w:val="0"/>
              <w:marRight w:val="0"/>
              <w:marTop w:val="0"/>
              <w:marBottom w:val="0"/>
              <w:divBdr>
                <w:top w:val="none" w:sz="0" w:space="0" w:color="auto"/>
                <w:left w:val="none" w:sz="0" w:space="0" w:color="auto"/>
                <w:bottom w:val="none" w:sz="0" w:space="0" w:color="auto"/>
                <w:right w:val="none" w:sz="0" w:space="0" w:color="auto"/>
              </w:divBdr>
            </w:div>
            <w:div w:id="1616522685">
              <w:marLeft w:val="0"/>
              <w:marRight w:val="0"/>
              <w:marTop w:val="0"/>
              <w:marBottom w:val="0"/>
              <w:divBdr>
                <w:top w:val="none" w:sz="0" w:space="0" w:color="auto"/>
                <w:left w:val="none" w:sz="0" w:space="0" w:color="auto"/>
                <w:bottom w:val="none" w:sz="0" w:space="0" w:color="auto"/>
                <w:right w:val="none" w:sz="0" w:space="0" w:color="auto"/>
              </w:divBdr>
            </w:div>
            <w:div w:id="867647199">
              <w:marLeft w:val="0"/>
              <w:marRight w:val="0"/>
              <w:marTop w:val="0"/>
              <w:marBottom w:val="0"/>
              <w:divBdr>
                <w:top w:val="none" w:sz="0" w:space="0" w:color="auto"/>
                <w:left w:val="none" w:sz="0" w:space="0" w:color="auto"/>
                <w:bottom w:val="none" w:sz="0" w:space="0" w:color="auto"/>
                <w:right w:val="none" w:sz="0" w:space="0" w:color="auto"/>
              </w:divBdr>
            </w:div>
            <w:div w:id="252708971">
              <w:marLeft w:val="0"/>
              <w:marRight w:val="0"/>
              <w:marTop w:val="0"/>
              <w:marBottom w:val="0"/>
              <w:divBdr>
                <w:top w:val="none" w:sz="0" w:space="0" w:color="auto"/>
                <w:left w:val="none" w:sz="0" w:space="0" w:color="auto"/>
                <w:bottom w:val="none" w:sz="0" w:space="0" w:color="auto"/>
                <w:right w:val="none" w:sz="0" w:space="0" w:color="auto"/>
              </w:divBdr>
            </w:div>
            <w:div w:id="199169401">
              <w:marLeft w:val="0"/>
              <w:marRight w:val="0"/>
              <w:marTop w:val="0"/>
              <w:marBottom w:val="0"/>
              <w:divBdr>
                <w:top w:val="none" w:sz="0" w:space="0" w:color="auto"/>
                <w:left w:val="none" w:sz="0" w:space="0" w:color="auto"/>
                <w:bottom w:val="none" w:sz="0" w:space="0" w:color="auto"/>
                <w:right w:val="none" w:sz="0" w:space="0" w:color="auto"/>
              </w:divBdr>
            </w:div>
            <w:div w:id="1536893024">
              <w:marLeft w:val="0"/>
              <w:marRight w:val="0"/>
              <w:marTop w:val="0"/>
              <w:marBottom w:val="0"/>
              <w:divBdr>
                <w:top w:val="none" w:sz="0" w:space="0" w:color="auto"/>
                <w:left w:val="none" w:sz="0" w:space="0" w:color="auto"/>
                <w:bottom w:val="none" w:sz="0" w:space="0" w:color="auto"/>
                <w:right w:val="none" w:sz="0" w:space="0" w:color="auto"/>
              </w:divBdr>
            </w:div>
            <w:div w:id="357195469">
              <w:marLeft w:val="0"/>
              <w:marRight w:val="0"/>
              <w:marTop w:val="0"/>
              <w:marBottom w:val="0"/>
              <w:divBdr>
                <w:top w:val="none" w:sz="0" w:space="0" w:color="auto"/>
                <w:left w:val="none" w:sz="0" w:space="0" w:color="auto"/>
                <w:bottom w:val="none" w:sz="0" w:space="0" w:color="auto"/>
                <w:right w:val="none" w:sz="0" w:space="0" w:color="auto"/>
              </w:divBdr>
            </w:div>
            <w:div w:id="135610625">
              <w:marLeft w:val="0"/>
              <w:marRight w:val="0"/>
              <w:marTop w:val="0"/>
              <w:marBottom w:val="0"/>
              <w:divBdr>
                <w:top w:val="none" w:sz="0" w:space="0" w:color="auto"/>
                <w:left w:val="none" w:sz="0" w:space="0" w:color="auto"/>
                <w:bottom w:val="none" w:sz="0" w:space="0" w:color="auto"/>
                <w:right w:val="none" w:sz="0" w:space="0" w:color="auto"/>
              </w:divBdr>
            </w:div>
            <w:div w:id="13322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6525">
      <w:bodyDiv w:val="1"/>
      <w:marLeft w:val="0"/>
      <w:marRight w:val="0"/>
      <w:marTop w:val="0"/>
      <w:marBottom w:val="0"/>
      <w:divBdr>
        <w:top w:val="none" w:sz="0" w:space="0" w:color="auto"/>
        <w:left w:val="none" w:sz="0" w:space="0" w:color="auto"/>
        <w:bottom w:val="none" w:sz="0" w:space="0" w:color="auto"/>
        <w:right w:val="none" w:sz="0" w:space="0" w:color="auto"/>
      </w:divBdr>
    </w:div>
    <w:div w:id="1327441968">
      <w:bodyDiv w:val="1"/>
      <w:marLeft w:val="0"/>
      <w:marRight w:val="0"/>
      <w:marTop w:val="0"/>
      <w:marBottom w:val="0"/>
      <w:divBdr>
        <w:top w:val="none" w:sz="0" w:space="0" w:color="auto"/>
        <w:left w:val="none" w:sz="0" w:space="0" w:color="auto"/>
        <w:bottom w:val="none" w:sz="0" w:space="0" w:color="auto"/>
        <w:right w:val="none" w:sz="0" w:space="0" w:color="auto"/>
      </w:divBdr>
    </w:div>
    <w:div w:id="1414740554">
      <w:bodyDiv w:val="1"/>
      <w:marLeft w:val="0"/>
      <w:marRight w:val="0"/>
      <w:marTop w:val="0"/>
      <w:marBottom w:val="0"/>
      <w:divBdr>
        <w:top w:val="none" w:sz="0" w:space="0" w:color="auto"/>
        <w:left w:val="none" w:sz="0" w:space="0" w:color="auto"/>
        <w:bottom w:val="none" w:sz="0" w:space="0" w:color="auto"/>
        <w:right w:val="none" w:sz="0" w:space="0" w:color="auto"/>
      </w:divBdr>
    </w:div>
    <w:div w:id="1424492156">
      <w:bodyDiv w:val="1"/>
      <w:marLeft w:val="0"/>
      <w:marRight w:val="0"/>
      <w:marTop w:val="0"/>
      <w:marBottom w:val="0"/>
      <w:divBdr>
        <w:top w:val="none" w:sz="0" w:space="0" w:color="auto"/>
        <w:left w:val="none" w:sz="0" w:space="0" w:color="auto"/>
        <w:bottom w:val="none" w:sz="0" w:space="0" w:color="auto"/>
        <w:right w:val="none" w:sz="0" w:space="0" w:color="auto"/>
      </w:divBdr>
    </w:div>
    <w:div w:id="1467550429">
      <w:bodyDiv w:val="1"/>
      <w:marLeft w:val="0"/>
      <w:marRight w:val="0"/>
      <w:marTop w:val="0"/>
      <w:marBottom w:val="0"/>
      <w:divBdr>
        <w:top w:val="none" w:sz="0" w:space="0" w:color="auto"/>
        <w:left w:val="none" w:sz="0" w:space="0" w:color="auto"/>
        <w:bottom w:val="none" w:sz="0" w:space="0" w:color="auto"/>
        <w:right w:val="none" w:sz="0" w:space="0" w:color="auto"/>
      </w:divBdr>
      <w:divsChild>
        <w:div w:id="987900833">
          <w:marLeft w:val="0"/>
          <w:marRight w:val="0"/>
          <w:marTop w:val="0"/>
          <w:marBottom w:val="0"/>
          <w:divBdr>
            <w:top w:val="none" w:sz="0" w:space="0" w:color="auto"/>
            <w:left w:val="none" w:sz="0" w:space="0" w:color="auto"/>
            <w:bottom w:val="none" w:sz="0" w:space="0" w:color="auto"/>
            <w:right w:val="none" w:sz="0" w:space="0" w:color="auto"/>
          </w:divBdr>
          <w:divsChild>
            <w:div w:id="901134186">
              <w:marLeft w:val="0"/>
              <w:marRight w:val="0"/>
              <w:marTop w:val="0"/>
              <w:marBottom w:val="0"/>
              <w:divBdr>
                <w:top w:val="none" w:sz="0" w:space="0" w:color="auto"/>
                <w:left w:val="none" w:sz="0" w:space="0" w:color="auto"/>
                <w:bottom w:val="none" w:sz="0" w:space="0" w:color="auto"/>
                <w:right w:val="none" w:sz="0" w:space="0" w:color="auto"/>
              </w:divBdr>
            </w:div>
            <w:div w:id="2029407015">
              <w:marLeft w:val="0"/>
              <w:marRight w:val="0"/>
              <w:marTop w:val="0"/>
              <w:marBottom w:val="0"/>
              <w:divBdr>
                <w:top w:val="none" w:sz="0" w:space="0" w:color="auto"/>
                <w:left w:val="none" w:sz="0" w:space="0" w:color="auto"/>
                <w:bottom w:val="none" w:sz="0" w:space="0" w:color="auto"/>
                <w:right w:val="none" w:sz="0" w:space="0" w:color="auto"/>
              </w:divBdr>
            </w:div>
            <w:div w:id="805705830">
              <w:marLeft w:val="0"/>
              <w:marRight w:val="0"/>
              <w:marTop w:val="0"/>
              <w:marBottom w:val="0"/>
              <w:divBdr>
                <w:top w:val="none" w:sz="0" w:space="0" w:color="auto"/>
                <w:left w:val="none" w:sz="0" w:space="0" w:color="auto"/>
                <w:bottom w:val="none" w:sz="0" w:space="0" w:color="auto"/>
                <w:right w:val="none" w:sz="0" w:space="0" w:color="auto"/>
              </w:divBdr>
            </w:div>
            <w:div w:id="59714309">
              <w:marLeft w:val="0"/>
              <w:marRight w:val="0"/>
              <w:marTop w:val="0"/>
              <w:marBottom w:val="0"/>
              <w:divBdr>
                <w:top w:val="none" w:sz="0" w:space="0" w:color="auto"/>
                <w:left w:val="none" w:sz="0" w:space="0" w:color="auto"/>
                <w:bottom w:val="none" w:sz="0" w:space="0" w:color="auto"/>
                <w:right w:val="none" w:sz="0" w:space="0" w:color="auto"/>
              </w:divBdr>
            </w:div>
            <w:div w:id="1736736545">
              <w:marLeft w:val="0"/>
              <w:marRight w:val="0"/>
              <w:marTop w:val="0"/>
              <w:marBottom w:val="0"/>
              <w:divBdr>
                <w:top w:val="none" w:sz="0" w:space="0" w:color="auto"/>
                <w:left w:val="none" w:sz="0" w:space="0" w:color="auto"/>
                <w:bottom w:val="none" w:sz="0" w:space="0" w:color="auto"/>
                <w:right w:val="none" w:sz="0" w:space="0" w:color="auto"/>
              </w:divBdr>
            </w:div>
            <w:div w:id="888762875">
              <w:marLeft w:val="0"/>
              <w:marRight w:val="0"/>
              <w:marTop w:val="0"/>
              <w:marBottom w:val="0"/>
              <w:divBdr>
                <w:top w:val="none" w:sz="0" w:space="0" w:color="auto"/>
                <w:left w:val="none" w:sz="0" w:space="0" w:color="auto"/>
                <w:bottom w:val="none" w:sz="0" w:space="0" w:color="auto"/>
                <w:right w:val="none" w:sz="0" w:space="0" w:color="auto"/>
              </w:divBdr>
            </w:div>
            <w:div w:id="1727875591">
              <w:marLeft w:val="0"/>
              <w:marRight w:val="0"/>
              <w:marTop w:val="0"/>
              <w:marBottom w:val="0"/>
              <w:divBdr>
                <w:top w:val="none" w:sz="0" w:space="0" w:color="auto"/>
                <w:left w:val="none" w:sz="0" w:space="0" w:color="auto"/>
                <w:bottom w:val="none" w:sz="0" w:space="0" w:color="auto"/>
                <w:right w:val="none" w:sz="0" w:space="0" w:color="auto"/>
              </w:divBdr>
            </w:div>
            <w:div w:id="2105571233">
              <w:marLeft w:val="0"/>
              <w:marRight w:val="0"/>
              <w:marTop w:val="0"/>
              <w:marBottom w:val="0"/>
              <w:divBdr>
                <w:top w:val="none" w:sz="0" w:space="0" w:color="auto"/>
                <w:left w:val="none" w:sz="0" w:space="0" w:color="auto"/>
                <w:bottom w:val="none" w:sz="0" w:space="0" w:color="auto"/>
                <w:right w:val="none" w:sz="0" w:space="0" w:color="auto"/>
              </w:divBdr>
            </w:div>
            <w:div w:id="36348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5658">
      <w:bodyDiv w:val="1"/>
      <w:marLeft w:val="0"/>
      <w:marRight w:val="0"/>
      <w:marTop w:val="0"/>
      <w:marBottom w:val="0"/>
      <w:divBdr>
        <w:top w:val="none" w:sz="0" w:space="0" w:color="auto"/>
        <w:left w:val="none" w:sz="0" w:space="0" w:color="auto"/>
        <w:bottom w:val="none" w:sz="0" w:space="0" w:color="auto"/>
        <w:right w:val="none" w:sz="0" w:space="0" w:color="auto"/>
      </w:divBdr>
    </w:div>
    <w:div w:id="1677002707">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
    <w:div w:id="1745031133">
      <w:bodyDiv w:val="1"/>
      <w:marLeft w:val="0"/>
      <w:marRight w:val="0"/>
      <w:marTop w:val="0"/>
      <w:marBottom w:val="0"/>
      <w:divBdr>
        <w:top w:val="none" w:sz="0" w:space="0" w:color="auto"/>
        <w:left w:val="none" w:sz="0" w:space="0" w:color="auto"/>
        <w:bottom w:val="none" w:sz="0" w:space="0" w:color="auto"/>
        <w:right w:val="none" w:sz="0" w:space="0" w:color="auto"/>
      </w:divBdr>
    </w:div>
    <w:div w:id="1884706491">
      <w:bodyDiv w:val="1"/>
      <w:marLeft w:val="0"/>
      <w:marRight w:val="0"/>
      <w:marTop w:val="0"/>
      <w:marBottom w:val="0"/>
      <w:divBdr>
        <w:top w:val="none" w:sz="0" w:space="0" w:color="auto"/>
        <w:left w:val="none" w:sz="0" w:space="0" w:color="auto"/>
        <w:bottom w:val="none" w:sz="0" w:space="0" w:color="auto"/>
        <w:right w:val="none" w:sz="0" w:space="0" w:color="auto"/>
      </w:divBdr>
    </w:div>
    <w:div w:id="1925187418">
      <w:bodyDiv w:val="1"/>
      <w:marLeft w:val="0"/>
      <w:marRight w:val="0"/>
      <w:marTop w:val="0"/>
      <w:marBottom w:val="0"/>
      <w:divBdr>
        <w:top w:val="none" w:sz="0" w:space="0" w:color="auto"/>
        <w:left w:val="none" w:sz="0" w:space="0" w:color="auto"/>
        <w:bottom w:val="none" w:sz="0" w:space="0" w:color="auto"/>
        <w:right w:val="none" w:sz="0" w:space="0" w:color="auto"/>
      </w:divBdr>
    </w:div>
    <w:div w:id="1956784814">
      <w:bodyDiv w:val="1"/>
      <w:marLeft w:val="0"/>
      <w:marRight w:val="0"/>
      <w:marTop w:val="0"/>
      <w:marBottom w:val="0"/>
      <w:divBdr>
        <w:top w:val="none" w:sz="0" w:space="0" w:color="auto"/>
        <w:left w:val="none" w:sz="0" w:space="0" w:color="auto"/>
        <w:bottom w:val="none" w:sz="0" w:space="0" w:color="auto"/>
        <w:right w:val="none" w:sz="0" w:space="0" w:color="auto"/>
      </w:divBdr>
    </w:div>
    <w:div w:id="2034719717">
      <w:bodyDiv w:val="1"/>
      <w:marLeft w:val="0"/>
      <w:marRight w:val="0"/>
      <w:marTop w:val="0"/>
      <w:marBottom w:val="0"/>
      <w:divBdr>
        <w:top w:val="none" w:sz="0" w:space="0" w:color="auto"/>
        <w:left w:val="none" w:sz="0" w:space="0" w:color="auto"/>
        <w:bottom w:val="none" w:sz="0" w:space="0" w:color="auto"/>
        <w:right w:val="none" w:sz="0" w:space="0" w:color="auto"/>
      </w:divBdr>
    </w:div>
    <w:div w:id="2046907574">
      <w:bodyDiv w:val="1"/>
      <w:marLeft w:val="0"/>
      <w:marRight w:val="0"/>
      <w:marTop w:val="0"/>
      <w:marBottom w:val="0"/>
      <w:divBdr>
        <w:top w:val="none" w:sz="0" w:space="0" w:color="auto"/>
        <w:left w:val="none" w:sz="0" w:space="0" w:color="auto"/>
        <w:bottom w:val="none" w:sz="0" w:space="0" w:color="auto"/>
        <w:right w:val="none" w:sz="0" w:space="0" w:color="auto"/>
      </w:divBdr>
      <w:divsChild>
        <w:div w:id="2048096594">
          <w:marLeft w:val="0"/>
          <w:marRight w:val="0"/>
          <w:marTop w:val="0"/>
          <w:marBottom w:val="0"/>
          <w:divBdr>
            <w:top w:val="none" w:sz="0" w:space="0" w:color="auto"/>
            <w:left w:val="none" w:sz="0" w:space="0" w:color="auto"/>
            <w:bottom w:val="none" w:sz="0" w:space="0" w:color="auto"/>
            <w:right w:val="none" w:sz="0" w:space="0" w:color="auto"/>
          </w:divBdr>
          <w:divsChild>
            <w:div w:id="561524499">
              <w:marLeft w:val="0"/>
              <w:marRight w:val="0"/>
              <w:marTop w:val="0"/>
              <w:marBottom w:val="0"/>
              <w:divBdr>
                <w:top w:val="none" w:sz="0" w:space="0" w:color="auto"/>
                <w:left w:val="none" w:sz="0" w:space="0" w:color="auto"/>
                <w:bottom w:val="none" w:sz="0" w:space="0" w:color="auto"/>
                <w:right w:val="none" w:sz="0" w:space="0" w:color="auto"/>
              </w:divBdr>
            </w:div>
            <w:div w:id="2117867039">
              <w:marLeft w:val="0"/>
              <w:marRight w:val="0"/>
              <w:marTop w:val="0"/>
              <w:marBottom w:val="0"/>
              <w:divBdr>
                <w:top w:val="none" w:sz="0" w:space="0" w:color="auto"/>
                <w:left w:val="none" w:sz="0" w:space="0" w:color="auto"/>
                <w:bottom w:val="none" w:sz="0" w:space="0" w:color="auto"/>
                <w:right w:val="none" w:sz="0" w:space="0" w:color="auto"/>
              </w:divBdr>
            </w:div>
            <w:div w:id="1076050258">
              <w:marLeft w:val="0"/>
              <w:marRight w:val="0"/>
              <w:marTop w:val="0"/>
              <w:marBottom w:val="0"/>
              <w:divBdr>
                <w:top w:val="none" w:sz="0" w:space="0" w:color="auto"/>
                <w:left w:val="none" w:sz="0" w:space="0" w:color="auto"/>
                <w:bottom w:val="none" w:sz="0" w:space="0" w:color="auto"/>
                <w:right w:val="none" w:sz="0" w:space="0" w:color="auto"/>
              </w:divBdr>
            </w:div>
            <w:div w:id="532227572">
              <w:marLeft w:val="0"/>
              <w:marRight w:val="0"/>
              <w:marTop w:val="0"/>
              <w:marBottom w:val="0"/>
              <w:divBdr>
                <w:top w:val="none" w:sz="0" w:space="0" w:color="auto"/>
                <w:left w:val="none" w:sz="0" w:space="0" w:color="auto"/>
                <w:bottom w:val="none" w:sz="0" w:space="0" w:color="auto"/>
                <w:right w:val="none" w:sz="0" w:space="0" w:color="auto"/>
              </w:divBdr>
            </w:div>
            <w:div w:id="64844611">
              <w:marLeft w:val="0"/>
              <w:marRight w:val="0"/>
              <w:marTop w:val="0"/>
              <w:marBottom w:val="0"/>
              <w:divBdr>
                <w:top w:val="none" w:sz="0" w:space="0" w:color="auto"/>
                <w:left w:val="none" w:sz="0" w:space="0" w:color="auto"/>
                <w:bottom w:val="none" w:sz="0" w:space="0" w:color="auto"/>
                <w:right w:val="none" w:sz="0" w:space="0" w:color="auto"/>
              </w:divBdr>
            </w:div>
            <w:div w:id="1797680102">
              <w:marLeft w:val="0"/>
              <w:marRight w:val="0"/>
              <w:marTop w:val="0"/>
              <w:marBottom w:val="0"/>
              <w:divBdr>
                <w:top w:val="none" w:sz="0" w:space="0" w:color="auto"/>
                <w:left w:val="none" w:sz="0" w:space="0" w:color="auto"/>
                <w:bottom w:val="none" w:sz="0" w:space="0" w:color="auto"/>
                <w:right w:val="none" w:sz="0" w:space="0" w:color="auto"/>
              </w:divBdr>
            </w:div>
            <w:div w:id="1808350416">
              <w:marLeft w:val="0"/>
              <w:marRight w:val="0"/>
              <w:marTop w:val="0"/>
              <w:marBottom w:val="0"/>
              <w:divBdr>
                <w:top w:val="none" w:sz="0" w:space="0" w:color="auto"/>
                <w:left w:val="none" w:sz="0" w:space="0" w:color="auto"/>
                <w:bottom w:val="none" w:sz="0" w:space="0" w:color="auto"/>
                <w:right w:val="none" w:sz="0" w:space="0" w:color="auto"/>
              </w:divBdr>
            </w:div>
            <w:div w:id="304625608">
              <w:marLeft w:val="0"/>
              <w:marRight w:val="0"/>
              <w:marTop w:val="0"/>
              <w:marBottom w:val="0"/>
              <w:divBdr>
                <w:top w:val="none" w:sz="0" w:space="0" w:color="auto"/>
                <w:left w:val="none" w:sz="0" w:space="0" w:color="auto"/>
                <w:bottom w:val="none" w:sz="0" w:space="0" w:color="auto"/>
                <w:right w:val="none" w:sz="0" w:space="0" w:color="auto"/>
              </w:divBdr>
            </w:div>
            <w:div w:id="17951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24555;&#36895;&#35775;&#38382;\Desktop\&#35770;&#25991;&#39064;&#3044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BEA4CC23-EB63-4DEE-BCEB-AD0D044EB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论文题目.dotx</Template>
  <TotalTime>3345</TotalTime>
  <Pages>5</Pages>
  <Words>170</Words>
  <Characters>973</Characters>
  <Application>Microsoft Office Word</Application>
  <DocSecurity>0</DocSecurity>
  <Lines>8</Lines>
  <Paragraphs>2</Paragraphs>
  <ScaleCrop>false</ScaleCrop>
  <Company>Microsoft</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dc:creator>
  <cp:lastModifiedBy>xy Meng</cp:lastModifiedBy>
  <cp:revision>983</cp:revision>
  <cp:lastPrinted>2019-06-24T11:24:00Z</cp:lastPrinted>
  <dcterms:created xsi:type="dcterms:W3CDTF">2019-06-21T14:55:00Z</dcterms:created>
  <dcterms:modified xsi:type="dcterms:W3CDTF">2022-01-02T12:32:00Z</dcterms:modified>
</cp:coreProperties>
</file>